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9E5603" w:rsidRDefault="009E5603">
          <w:pPr>
            <w:rPr>
              <w:kern w:val="28"/>
            </w:rPr>
          </w:pPr>
        </w:p>
        <w:p w:rsidR="009E5603" w:rsidRDefault="00754019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447E3069" wp14:editId="3814144C">
                    <wp:simplePos x="0" y="0"/>
                    <wp:positionH relativeFrom="margin">
                      <wp:posOffset>-37465</wp:posOffset>
                    </wp:positionH>
                    <wp:positionV relativeFrom="margin">
                      <wp:posOffset>7330440</wp:posOffset>
                    </wp:positionV>
                    <wp:extent cx="6272530" cy="8477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5603" w:rsidRDefault="00E5095D" w:rsidP="00754019">
                                <w:pPr>
                                  <w:pStyle w:val="Subttulo"/>
                                  <w:jc w:val="right"/>
                                </w:pPr>
                                <w:sdt>
                                  <w:sdtPr>
                                    <w:alias w:val="Subtítulo"/>
                                    <w:id w:val="36965435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247F">
                                      <w:t>A</w:t>
                                    </w:r>
                                    <w:r w:rsidR="00754019">
                                      <w:t>Dministração e Gestão de Redes e Sistemas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E306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-2.95pt;margin-top:577.2pt;width:493.9pt;height:66.75pt;z-index:251674624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" filled="f" stroked="f">
                    <v:textbox>
                      <w:txbxContent>
                        <w:p w:rsidR="009E5603" w:rsidRDefault="00E5095D" w:rsidP="00754019">
                          <w:pPr>
                            <w:pStyle w:val="Subttulo"/>
                            <w:jc w:val="right"/>
                          </w:pPr>
                          <w:sdt>
                            <w:sdtPr>
                              <w:alias w:val="Subtítulo"/>
                              <w:id w:val="36965435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6247F">
                                <w:t>A</w:t>
                              </w:r>
                              <w:r w:rsidR="00754019">
                                <w:t>Dministração e Gestão de Redes e Sistemas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55B6D84" wp14:editId="4F854CD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6501765</wp:posOffset>
                    </wp:positionV>
                    <wp:extent cx="6016625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5603" w:rsidRDefault="00E5095D" w:rsidP="00754019">
                                <w:pPr>
                                  <w:pStyle w:val="Ttulo"/>
                                  <w:jc w:val="right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-1128160885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247F">
                                      <w:rPr>
                                        <w:sz w:val="56"/>
                                      </w:rPr>
                                      <w:t>Instalação de Serviços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5B6D84" id="Caixa de Texto 26" o:spid="_x0000_s1027" type="#_x0000_t202" style="position:absolute;margin-left:0;margin-top:511.95pt;width:473.75pt;height:69.8pt;z-index:251669504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oEvwIAAMc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" filled="f" stroked="f">
                    <v:textbox>
                      <w:txbxContent>
                        <w:p w:rsidR="009E5603" w:rsidRDefault="00E5095D" w:rsidP="00754019">
                          <w:pPr>
                            <w:pStyle w:val="Ttulo"/>
                            <w:jc w:val="right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-112816088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247F">
                                <w:rPr>
                                  <w:sz w:val="56"/>
                                </w:rPr>
                                <w:t>Instalação de Serviços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7E21040" wp14:editId="469644E9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5603" w:rsidRDefault="00E5095D">
                                <w:sdt>
                                  <w:sdtPr>
                                    <w:alias w:val="Síntese"/>
                                    <w:id w:val="-1570803515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ED00CB">
                                      <w:t>[Escreva a síntese do documento aqui. Normalmente, a síntese é um breve resumo do conteúdo do documento. Escreva a síntese do documento aqui. Normalmente, a síntese é um breve resumo do conteúdo do documento.]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E21040" id="Caixa de Texto 24" o:spid="_x0000_s1028" type="#_x0000_t202" style="position:absolute;margin-left:0;margin-top:0;width:473.75pt;height:63.35pt;z-index:251668480;visibility:visible;mso-wrap-style:square;mso-width-percent:94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" filled="f" stroked="f">
                    <v:textbox>
                      <w:txbxContent>
                        <w:p w:rsidR="009E5603" w:rsidRDefault="00E5095D">
                          <w:sdt>
                            <w:sdtPr>
                              <w:alias w:val="Síntese"/>
                              <w:id w:val="-1570803515"/>
                              <w:temporary/>
                              <w:showingPlcHdr/>
                            </w:sdtPr>
                            <w:sdtEndPr/>
                            <w:sdtContent>
                              <w:r w:rsidR="00ED00CB">
                                <w:t>[Escreva a síntese do documento aqui. Normalmente, a síntese é um breve resumo do conteúdo do documento. Escreva a síntese do documento aqui. Normalmente, a síntese é um breve resumo do conteúdo do documento.]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D00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6FF2B53" wp14:editId="462DFC6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5603" w:rsidRDefault="009E5603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46FF2B53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" stroked="f" strokeweight=".5pt">
                    <v:fill r:id="rId9" o:title="" recolor="t" rotate="t" type="frame"/>
                    <v:textbox inset="0,0,0,0">
                      <w:txbxContent>
                        <w:p w:rsidR="009E5603" w:rsidRDefault="009E5603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D00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5C93629" wp14:editId="032F94F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4AFE940" id="Rectâ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8efnAIAADQFAAAOAAAAZHJzL2Uyb0RvYy54bWysVNuO0zAQfUfiHyy/d3Mh3TbRpqvdliKk&#10;BVYsfIDrOImFb9hu0wXxM/wK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VTfHn5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D00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371B76B" wp14:editId="4C9663DB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87CA699" id="Rec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PD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dS88OdAgAANA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 w:rsidR="00ED00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A0EC93F" wp14:editId="644B4AA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23B5017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L/nAIAADU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CKBJL/nAIAADU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ED00CB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52061543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E31246" w:rsidRDefault="00E31246">
          <w:pPr>
            <w:pStyle w:val="Cabealhodondice"/>
          </w:pPr>
          <w:r>
            <w:t>Índice</w:t>
          </w:r>
        </w:p>
        <w:p w:rsidR="008A2D43" w:rsidRDefault="00E5095D">
          <w:pPr>
            <w:pStyle w:val="ndice1"/>
            <w:tabs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A2D43" w:rsidRPr="00D754DC">
            <w:rPr>
              <w:rStyle w:val="Hiperligao"/>
              <w:noProof/>
            </w:rPr>
            <w:fldChar w:fldCharType="begin"/>
          </w:r>
          <w:r w:rsidR="008A2D43" w:rsidRPr="00D754DC">
            <w:rPr>
              <w:rStyle w:val="Hiperligao"/>
              <w:noProof/>
            </w:rPr>
            <w:instrText xml:space="preserve"> </w:instrText>
          </w:r>
          <w:r w:rsidR="008A2D43">
            <w:rPr>
              <w:noProof/>
            </w:rPr>
            <w:instrText>HYPERLINK \l "_Toc439884020"</w:instrText>
          </w:r>
          <w:r w:rsidR="008A2D43" w:rsidRPr="00D754DC">
            <w:rPr>
              <w:rStyle w:val="Hiperligao"/>
              <w:noProof/>
            </w:rPr>
            <w:instrText xml:space="preserve"> </w:instrText>
          </w:r>
          <w:r w:rsidR="008A2D43" w:rsidRPr="00D754DC">
            <w:rPr>
              <w:rStyle w:val="Hiperligao"/>
              <w:noProof/>
            </w:rPr>
          </w:r>
          <w:r w:rsidR="008A2D43" w:rsidRPr="00D754DC">
            <w:rPr>
              <w:rStyle w:val="Hiperligao"/>
              <w:noProof/>
            </w:rPr>
            <w:fldChar w:fldCharType="separate"/>
          </w:r>
          <w:r w:rsidR="008A2D43" w:rsidRPr="00D754DC">
            <w:rPr>
              <w:rStyle w:val="Hiperligao"/>
              <w:noProof/>
              <w:lang w:val="en-US"/>
            </w:rPr>
            <w:t>Índice de Figuras</w:t>
          </w:r>
          <w:r w:rsidR="008A2D43">
            <w:rPr>
              <w:noProof/>
              <w:webHidden/>
            </w:rPr>
            <w:tab/>
          </w:r>
          <w:r w:rsidR="008A2D43">
            <w:rPr>
              <w:noProof/>
              <w:webHidden/>
            </w:rPr>
            <w:fldChar w:fldCharType="begin"/>
          </w:r>
          <w:r w:rsidR="008A2D43">
            <w:rPr>
              <w:noProof/>
              <w:webHidden/>
            </w:rPr>
            <w:instrText xml:space="preserve"> PAGEREF _Toc439884020 \h </w:instrText>
          </w:r>
          <w:r w:rsidR="008A2D43">
            <w:rPr>
              <w:noProof/>
              <w:webHidden/>
            </w:rPr>
          </w:r>
          <w:r w:rsidR="008A2D43">
            <w:rPr>
              <w:noProof/>
              <w:webHidden/>
            </w:rPr>
            <w:fldChar w:fldCharType="separate"/>
          </w:r>
          <w:r w:rsidR="008A2D43">
            <w:rPr>
              <w:noProof/>
              <w:webHidden/>
            </w:rPr>
            <w:t>2</w:t>
          </w:r>
          <w:r w:rsidR="008A2D43">
            <w:rPr>
              <w:noProof/>
              <w:webHidden/>
            </w:rPr>
            <w:fldChar w:fldCharType="end"/>
          </w:r>
          <w:r w:rsidR="008A2D43" w:rsidRPr="00D754DC">
            <w:rPr>
              <w:rStyle w:val="Hiperligao"/>
              <w:noProof/>
            </w:rPr>
            <w:fldChar w:fldCharType="end"/>
          </w:r>
        </w:p>
        <w:p w:rsidR="008A2D43" w:rsidRDefault="008A2D43">
          <w:pPr>
            <w:pStyle w:val="ndice1"/>
            <w:tabs>
              <w:tab w:val="right" w:leader="dot" w:pos="9797"/>
            </w:tabs>
            <w:rPr>
              <w:noProof/>
            </w:rPr>
          </w:pPr>
          <w:hyperlink w:anchor="_Toc439884021" w:history="1">
            <w:r w:rsidRPr="00D754DC">
              <w:rPr>
                <w:rStyle w:val="Hiperligao"/>
                <w:noProof/>
              </w:rPr>
              <w:t>Capítulo 1: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1"/>
            <w:tabs>
              <w:tab w:val="right" w:leader="dot" w:pos="9797"/>
            </w:tabs>
            <w:rPr>
              <w:noProof/>
            </w:rPr>
          </w:pPr>
          <w:hyperlink w:anchor="_Toc439884022" w:history="1">
            <w:r w:rsidRPr="00D754DC">
              <w:rPr>
                <w:rStyle w:val="Hiperligao"/>
                <w:noProof/>
              </w:rPr>
              <w:t>Capítulo 2: Cenário e configuração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1"/>
            <w:tabs>
              <w:tab w:val="right" w:leader="dot" w:pos="9797"/>
            </w:tabs>
            <w:rPr>
              <w:noProof/>
            </w:rPr>
          </w:pPr>
          <w:hyperlink w:anchor="_Toc439884023" w:history="1">
            <w:r w:rsidRPr="00D754DC">
              <w:rPr>
                <w:rStyle w:val="Hiperligao"/>
                <w:noProof/>
              </w:rPr>
              <w:t>Capítulo 3: Configuração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39884024" w:history="1">
            <w:r w:rsidRPr="00D754DC">
              <w:rPr>
                <w:rStyle w:val="Hiperligao"/>
                <w:noProof/>
              </w:rPr>
              <w:t>3.1. Serviços Pressupostos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3"/>
            <w:tabs>
              <w:tab w:val="right" w:leader="dot" w:pos="9797"/>
            </w:tabs>
            <w:rPr>
              <w:noProof/>
            </w:rPr>
          </w:pPr>
          <w:hyperlink w:anchor="_Toc439884025" w:history="1">
            <w:r w:rsidRPr="00D754DC">
              <w:rPr>
                <w:rStyle w:val="Hiperligao"/>
                <w:noProof/>
              </w:rPr>
              <w:t>3.1.1 – Serviço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3"/>
            <w:tabs>
              <w:tab w:val="right" w:leader="dot" w:pos="9797"/>
            </w:tabs>
            <w:rPr>
              <w:noProof/>
            </w:rPr>
          </w:pPr>
          <w:hyperlink w:anchor="_Toc439884026" w:history="1">
            <w:r w:rsidRPr="00D754DC">
              <w:rPr>
                <w:rStyle w:val="Hiperligao"/>
                <w:noProof/>
                <w:lang w:val="en-US"/>
              </w:rPr>
              <w:t>3.1.2 – Serviço 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3"/>
            <w:tabs>
              <w:tab w:val="right" w:leader="dot" w:pos="9797"/>
            </w:tabs>
            <w:rPr>
              <w:noProof/>
            </w:rPr>
          </w:pPr>
          <w:hyperlink w:anchor="_Toc439884027" w:history="1">
            <w:r w:rsidRPr="00D754DC">
              <w:rPr>
                <w:rStyle w:val="Hiperligao"/>
                <w:noProof/>
                <w:lang w:val="en-US"/>
              </w:rPr>
              <w:t>3.1.3 – Serviço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3"/>
            <w:tabs>
              <w:tab w:val="right" w:leader="dot" w:pos="9797"/>
            </w:tabs>
            <w:rPr>
              <w:noProof/>
            </w:rPr>
          </w:pPr>
          <w:hyperlink w:anchor="_Toc439884028" w:history="1">
            <w:r w:rsidRPr="00D754DC">
              <w:rPr>
                <w:rStyle w:val="Hiperligao"/>
                <w:noProof/>
                <w:lang w:val="en-US"/>
              </w:rPr>
              <w:t>3.1.4 – Serviço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39884029" w:history="1">
            <w:r w:rsidRPr="00D754DC">
              <w:rPr>
                <w:rStyle w:val="Hiperligao"/>
                <w:noProof/>
              </w:rPr>
              <w:t>3.2. Serviços Estudados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3"/>
            <w:tabs>
              <w:tab w:val="right" w:leader="dot" w:pos="9797"/>
            </w:tabs>
            <w:rPr>
              <w:noProof/>
            </w:rPr>
          </w:pPr>
          <w:hyperlink w:anchor="_Toc439884030" w:history="1">
            <w:r w:rsidRPr="00D754DC">
              <w:rPr>
                <w:rStyle w:val="Hiperligao"/>
                <w:noProof/>
              </w:rPr>
              <w:t>3.2.1 – Configuração do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3"/>
            <w:tabs>
              <w:tab w:val="right" w:leader="dot" w:pos="9797"/>
            </w:tabs>
            <w:rPr>
              <w:noProof/>
            </w:rPr>
          </w:pPr>
          <w:hyperlink w:anchor="_Toc439884031" w:history="1">
            <w:r w:rsidRPr="00D754DC">
              <w:rPr>
                <w:rStyle w:val="Hiperligao"/>
                <w:noProof/>
              </w:rPr>
              <w:t>3.2.2 – Configuração do HAProxy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3"/>
            <w:tabs>
              <w:tab w:val="right" w:leader="dot" w:pos="9797"/>
            </w:tabs>
            <w:rPr>
              <w:noProof/>
            </w:rPr>
          </w:pPr>
          <w:hyperlink w:anchor="_Toc439884032" w:history="1">
            <w:r w:rsidRPr="00D754DC">
              <w:rPr>
                <w:rStyle w:val="Hiperligao"/>
                <w:noProof/>
              </w:rPr>
              <w:t>3.2.3 – Configuração do 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3"/>
            <w:tabs>
              <w:tab w:val="right" w:leader="dot" w:pos="9797"/>
            </w:tabs>
            <w:rPr>
              <w:noProof/>
            </w:rPr>
          </w:pPr>
          <w:hyperlink w:anchor="_Toc439884033" w:history="1">
            <w:r w:rsidRPr="00D754DC">
              <w:rPr>
                <w:rStyle w:val="Hiperligao"/>
                <w:noProof/>
              </w:rPr>
              <w:t>3.2.4 – Configuração do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1"/>
            <w:tabs>
              <w:tab w:val="right" w:leader="dot" w:pos="9797"/>
            </w:tabs>
            <w:rPr>
              <w:noProof/>
            </w:rPr>
          </w:pPr>
          <w:hyperlink w:anchor="_Toc439884034" w:history="1">
            <w:r w:rsidRPr="00D754DC">
              <w:rPr>
                <w:rStyle w:val="Hiperligao"/>
                <w:noProof/>
              </w:rPr>
              <w:t>Capítulo 4: Scripts e Gestão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1"/>
            <w:tabs>
              <w:tab w:val="right" w:leader="dot" w:pos="9797"/>
            </w:tabs>
            <w:rPr>
              <w:noProof/>
            </w:rPr>
          </w:pPr>
          <w:hyperlink w:anchor="_Toc439884035" w:history="1">
            <w:r w:rsidRPr="00D754DC">
              <w:rPr>
                <w:rStyle w:val="Hiperligao"/>
                <w:noProof/>
              </w:rPr>
              <w:t>Capítulo 5: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43" w:rsidRDefault="008A2D43">
          <w:pPr>
            <w:pStyle w:val="ndice1"/>
            <w:tabs>
              <w:tab w:val="right" w:leader="dot" w:pos="9797"/>
            </w:tabs>
            <w:rPr>
              <w:noProof/>
            </w:rPr>
          </w:pPr>
          <w:hyperlink w:anchor="_Toc439884036" w:history="1">
            <w:r w:rsidRPr="00D754DC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246" w:rsidRDefault="00E5095D">
          <w:r>
            <w:rPr>
              <w:b/>
              <w:bCs/>
              <w:noProof/>
            </w:rPr>
            <w:fldChar w:fldCharType="end"/>
          </w:r>
        </w:p>
      </w:sdtContent>
    </w:sdt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A56A4D" w:rsidRDefault="00A56A4D" w:rsidP="00A56A4D">
      <w:pPr>
        <w:spacing w:line="276" w:lineRule="auto"/>
        <w:ind w:left="3024"/>
      </w:pPr>
    </w:p>
    <w:p w:rsidR="00F11713" w:rsidRDefault="00F11713">
      <w:pPr>
        <w:spacing w:line="276" w:lineRule="auto"/>
      </w:pPr>
      <w:r>
        <w:br w:type="page"/>
      </w:r>
    </w:p>
    <w:p w:rsidR="00077191" w:rsidRPr="007647DA" w:rsidRDefault="007647DA" w:rsidP="007647DA">
      <w:pPr>
        <w:pStyle w:val="Cabealhodondice"/>
        <w:outlineLvl w:val="0"/>
        <w:rPr>
          <w:lang w:val="en-US"/>
        </w:rPr>
      </w:pPr>
      <w:bookmarkStart w:id="1" w:name="_Toc439884020"/>
      <w:r>
        <w:rPr>
          <w:lang w:val="en-US"/>
        </w:rPr>
        <w:lastRenderedPageBreak/>
        <w:t>Índice de Figuras</w:t>
      </w:r>
      <w:bookmarkEnd w:id="1"/>
    </w:p>
    <w:p w:rsidR="00077191" w:rsidRPr="007647DA" w:rsidRDefault="00077191" w:rsidP="00077191">
      <w:pPr>
        <w:spacing w:line="276" w:lineRule="auto"/>
        <w:rPr>
          <w:lang w:val="en-US"/>
        </w:rPr>
      </w:pPr>
    </w:p>
    <w:p w:rsidR="00E065C8" w:rsidRPr="007647DA" w:rsidRDefault="00E5095D" w:rsidP="00077191">
      <w:pPr>
        <w:spacing w:line="276" w:lineRule="auto"/>
        <w:rPr>
          <w:lang w:val="en-US"/>
        </w:rPr>
      </w:pPr>
      <w:r>
        <w:fldChar w:fldCharType="begin"/>
      </w:r>
      <w:r w:rsidRPr="007647DA">
        <w:rPr>
          <w:lang w:val="en-US"/>
        </w:rPr>
        <w:instrText xml:space="preserve"> TOC \h \z \c "Figura" </w:instrText>
      </w:r>
      <w:r>
        <w:fldChar w:fldCharType="separate"/>
      </w:r>
      <w:r w:rsidR="00077191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:rsidR="00E065C8" w:rsidRPr="007647DA" w:rsidRDefault="00E065C8">
      <w:pPr>
        <w:spacing w:line="276" w:lineRule="auto"/>
        <w:rPr>
          <w:lang w:val="en-US"/>
        </w:rPr>
      </w:pPr>
      <w:r w:rsidRPr="007647DA">
        <w:rPr>
          <w:lang w:val="en-US"/>
        </w:rPr>
        <w:br w:type="page"/>
      </w:r>
    </w:p>
    <w:p w:rsidR="007F1BB6" w:rsidRPr="007647DA" w:rsidRDefault="007647DA" w:rsidP="007647DA">
      <w:pPr>
        <w:pStyle w:val="Cabealhodondice"/>
        <w:outlineLvl w:val="0"/>
      </w:pPr>
      <w:bookmarkStart w:id="2" w:name="_Toc439884021"/>
      <w:r w:rsidRPr="007647DA">
        <w:lastRenderedPageBreak/>
        <w:t>Capítulo 1: Introdução</w:t>
      </w:r>
      <w:bookmarkEnd w:id="2"/>
    </w:p>
    <w:p w:rsidR="007F1BB6" w:rsidRPr="007647DA" w:rsidRDefault="007F1BB6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 w:rsidRPr="007647DA">
        <w:br w:type="page"/>
      </w:r>
    </w:p>
    <w:p w:rsidR="00EF042F" w:rsidRDefault="007647DA" w:rsidP="007647DA">
      <w:pPr>
        <w:pStyle w:val="Cabealhodondice"/>
        <w:outlineLvl w:val="0"/>
      </w:pPr>
      <w:bookmarkStart w:id="3" w:name="_Toc439884022"/>
      <w:r>
        <w:lastRenderedPageBreak/>
        <w:t>Capítulo 2</w:t>
      </w:r>
      <w:r w:rsidR="006F069B">
        <w:t xml:space="preserve">: </w:t>
      </w:r>
      <w:r>
        <w:t>Cenário e configuração da Rede</w:t>
      </w:r>
      <w:bookmarkEnd w:id="3"/>
    </w:p>
    <w:p w:rsidR="00EF042F" w:rsidRDefault="00EF042F" w:rsidP="00EF042F"/>
    <w:p w:rsidR="001B3D78" w:rsidRDefault="00EF042F" w:rsidP="0055324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F1BB6" w:rsidRDefault="007F1BB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F069B" w:rsidRDefault="007647DA" w:rsidP="007647DA">
      <w:pPr>
        <w:pStyle w:val="Cabealhodondice"/>
        <w:outlineLvl w:val="0"/>
      </w:pPr>
      <w:bookmarkStart w:id="4" w:name="_Toc439884023"/>
      <w:r>
        <w:lastRenderedPageBreak/>
        <w:t>Capítulo 3</w:t>
      </w:r>
      <w:r w:rsidR="006F069B">
        <w:t xml:space="preserve">: </w:t>
      </w:r>
      <w:r>
        <w:t>Configuração de Serviços</w:t>
      </w:r>
      <w:bookmarkEnd w:id="4"/>
    </w:p>
    <w:p w:rsidR="006F069B" w:rsidRDefault="006F069B" w:rsidP="006F069B"/>
    <w:p w:rsidR="006F069B" w:rsidRDefault="006F069B">
      <w:pPr>
        <w:spacing w:line="276" w:lineRule="auto"/>
        <w:rPr>
          <w:b/>
          <w:sz w:val="28"/>
          <w:szCs w:val="28"/>
        </w:rPr>
      </w:pPr>
    </w:p>
    <w:p w:rsidR="00345C39" w:rsidRDefault="00345C39">
      <w:pPr>
        <w:spacing w:line="276" w:lineRule="auto"/>
      </w:pPr>
      <w:r>
        <w:br w:type="page"/>
      </w:r>
    </w:p>
    <w:p w:rsidR="00345C39" w:rsidRPr="008746AB" w:rsidRDefault="00345C39" w:rsidP="00345C39">
      <w:pPr>
        <w:pStyle w:val="Cabealho2"/>
        <w:rPr>
          <w:sz w:val="28"/>
        </w:rPr>
      </w:pPr>
      <w:bookmarkStart w:id="5" w:name="_Toc439884024"/>
      <w:r w:rsidRPr="008746AB">
        <w:rPr>
          <w:sz w:val="28"/>
        </w:rPr>
        <w:lastRenderedPageBreak/>
        <w:t>3.1. Serviços Pressupostos</w:t>
      </w:r>
      <w:bookmarkEnd w:id="5"/>
      <w:r w:rsidRPr="008746AB">
        <w:rPr>
          <w:sz w:val="28"/>
        </w:rPr>
        <w:t xml:space="preserve"> </w:t>
      </w:r>
    </w:p>
    <w:p w:rsidR="008D73C6" w:rsidRPr="008746AB" w:rsidRDefault="00345C39" w:rsidP="008D73C6">
      <w:pPr>
        <w:pStyle w:val="Cabealho3"/>
        <w:jc w:val="center"/>
        <w:rPr>
          <w:sz w:val="24"/>
        </w:rPr>
      </w:pPr>
      <w:bookmarkStart w:id="6" w:name="_Toc439884025"/>
      <w:r w:rsidRPr="008746AB">
        <w:rPr>
          <w:sz w:val="24"/>
        </w:rPr>
        <w:t>3.1.1</w:t>
      </w:r>
      <w:r w:rsidR="008D73C6" w:rsidRPr="008746AB">
        <w:rPr>
          <w:sz w:val="24"/>
        </w:rPr>
        <w:t xml:space="preserve"> – Serviço DNS</w:t>
      </w:r>
      <w:bookmarkEnd w:id="6"/>
    </w:p>
    <w:p w:rsidR="008D73C6" w:rsidRDefault="008D73C6" w:rsidP="008D73C6"/>
    <w:p w:rsidR="008D73C6" w:rsidRDefault="008D73C6" w:rsidP="008D73C6"/>
    <w:p w:rsidR="008D73C6" w:rsidRDefault="008D73C6" w:rsidP="008D73C6"/>
    <w:p w:rsidR="008D73C6" w:rsidRPr="008D73C6" w:rsidRDefault="008D73C6">
      <w:pPr>
        <w:spacing w:line="276" w:lineRule="auto"/>
      </w:pPr>
      <w:r w:rsidRPr="008D73C6">
        <w:rPr>
          <w:lang w:val="en-US"/>
        </w:rPr>
        <w:br w:type="page"/>
      </w:r>
    </w:p>
    <w:p w:rsidR="008D73C6" w:rsidRPr="008746AB" w:rsidRDefault="008D73C6" w:rsidP="008D73C6">
      <w:pPr>
        <w:pStyle w:val="Cabealho3"/>
        <w:jc w:val="center"/>
        <w:rPr>
          <w:sz w:val="24"/>
          <w:lang w:val="en-US"/>
        </w:rPr>
      </w:pPr>
      <w:bookmarkStart w:id="7" w:name="_Toc439884026"/>
      <w:r w:rsidRPr="008746AB">
        <w:rPr>
          <w:sz w:val="24"/>
          <w:lang w:val="en-US"/>
        </w:rPr>
        <w:lastRenderedPageBreak/>
        <w:t>3.1.2 – Serviço NFS</w:t>
      </w:r>
      <w:bookmarkEnd w:id="7"/>
    </w:p>
    <w:p w:rsidR="008D73C6" w:rsidRDefault="008D73C6" w:rsidP="008D73C6">
      <w:pPr>
        <w:rPr>
          <w:lang w:val="en-US"/>
        </w:rPr>
      </w:pPr>
    </w:p>
    <w:p w:rsidR="00AC5526" w:rsidRDefault="00AC5526" w:rsidP="008D73C6">
      <w:pPr>
        <w:rPr>
          <w:lang w:val="en-US"/>
        </w:rPr>
      </w:pPr>
    </w:p>
    <w:p w:rsidR="00AC5526" w:rsidRDefault="00AC5526" w:rsidP="008D73C6">
      <w:pPr>
        <w:rPr>
          <w:lang w:val="en-US"/>
        </w:rPr>
      </w:pPr>
    </w:p>
    <w:p w:rsidR="00AC5526" w:rsidRDefault="00AC5526" w:rsidP="008D73C6">
      <w:pPr>
        <w:rPr>
          <w:lang w:val="en-US"/>
        </w:rPr>
      </w:pPr>
    </w:p>
    <w:p w:rsidR="008D73C6" w:rsidRDefault="008D73C6" w:rsidP="008D73C6">
      <w:pPr>
        <w:rPr>
          <w:lang w:val="en-US"/>
        </w:rPr>
      </w:pPr>
    </w:p>
    <w:p w:rsidR="008D73C6" w:rsidRDefault="008D73C6" w:rsidP="008D73C6">
      <w:pPr>
        <w:rPr>
          <w:lang w:val="en-US"/>
        </w:rPr>
      </w:pPr>
    </w:p>
    <w:p w:rsidR="008D73C6" w:rsidRDefault="008D73C6" w:rsidP="008D73C6">
      <w:pPr>
        <w:rPr>
          <w:lang w:val="en-US"/>
        </w:rPr>
      </w:pPr>
    </w:p>
    <w:p w:rsidR="00AC5526" w:rsidRDefault="00AC5526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AC5526" w:rsidRPr="008746AB" w:rsidRDefault="00AC5526" w:rsidP="00AC5526">
      <w:pPr>
        <w:pStyle w:val="Cabealho3"/>
        <w:jc w:val="center"/>
        <w:rPr>
          <w:sz w:val="24"/>
          <w:lang w:val="en-US"/>
        </w:rPr>
      </w:pPr>
      <w:bookmarkStart w:id="8" w:name="_Toc439884027"/>
      <w:r w:rsidRPr="008746AB">
        <w:rPr>
          <w:sz w:val="24"/>
          <w:lang w:val="en-US"/>
        </w:rPr>
        <w:lastRenderedPageBreak/>
        <w:t xml:space="preserve">3.1.3 </w:t>
      </w:r>
      <w:r w:rsidRPr="008746AB">
        <w:rPr>
          <w:sz w:val="24"/>
          <w:lang w:val="en-US"/>
        </w:rPr>
        <w:t>–</w:t>
      </w:r>
      <w:r w:rsidRPr="008746AB">
        <w:rPr>
          <w:sz w:val="24"/>
          <w:lang w:val="en-US"/>
        </w:rPr>
        <w:t xml:space="preserve"> Serviço NTP</w:t>
      </w:r>
      <w:bookmarkEnd w:id="8"/>
    </w:p>
    <w:p w:rsidR="00AC5526" w:rsidRDefault="00AC5526" w:rsidP="00AC5526">
      <w:pPr>
        <w:rPr>
          <w:lang w:val="en-US"/>
        </w:rPr>
      </w:pPr>
    </w:p>
    <w:p w:rsidR="00AC5526" w:rsidRDefault="00AC5526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AC5526" w:rsidRPr="008746AB" w:rsidRDefault="00AC5526" w:rsidP="00AC5526">
      <w:pPr>
        <w:pStyle w:val="Cabealho3"/>
        <w:jc w:val="center"/>
        <w:rPr>
          <w:sz w:val="24"/>
          <w:lang w:val="en-US"/>
        </w:rPr>
      </w:pPr>
      <w:bookmarkStart w:id="9" w:name="_Toc439884028"/>
      <w:r w:rsidRPr="008746AB">
        <w:rPr>
          <w:sz w:val="24"/>
          <w:lang w:val="en-US"/>
        </w:rPr>
        <w:lastRenderedPageBreak/>
        <w:t>3.1.4 – Serviço SSH</w:t>
      </w:r>
      <w:bookmarkEnd w:id="9"/>
    </w:p>
    <w:p w:rsidR="00AC5526" w:rsidRDefault="00AC5526" w:rsidP="00AC5526">
      <w:pPr>
        <w:rPr>
          <w:lang w:val="en-US"/>
        </w:rPr>
      </w:pPr>
    </w:p>
    <w:p w:rsidR="00AC5526" w:rsidRDefault="00AC5526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AC5526" w:rsidRPr="008746AB" w:rsidRDefault="00AC5526" w:rsidP="00AC5526">
      <w:pPr>
        <w:pStyle w:val="Cabealho2"/>
        <w:rPr>
          <w:sz w:val="28"/>
        </w:rPr>
      </w:pPr>
      <w:bookmarkStart w:id="10" w:name="_Toc439884029"/>
      <w:r w:rsidRPr="008746AB">
        <w:rPr>
          <w:sz w:val="28"/>
        </w:rPr>
        <w:lastRenderedPageBreak/>
        <w:t>3.2. Serviços Estudados</w:t>
      </w:r>
      <w:bookmarkEnd w:id="10"/>
    </w:p>
    <w:p w:rsidR="00603DAE" w:rsidRPr="00AC5526" w:rsidRDefault="00603DAE" w:rsidP="00AC5526">
      <w:r w:rsidRPr="00AC5526">
        <w:br w:type="page"/>
      </w:r>
    </w:p>
    <w:p w:rsidR="00613006" w:rsidRPr="004775C6" w:rsidRDefault="00F56A33" w:rsidP="00D43C6D">
      <w:pPr>
        <w:pStyle w:val="Cabealho3"/>
        <w:ind w:left="3005"/>
        <w:jc w:val="center"/>
        <w:rPr>
          <w:b w:val="0"/>
          <w:sz w:val="24"/>
          <w:szCs w:val="28"/>
        </w:rPr>
      </w:pPr>
      <w:bookmarkStart w:id="11" w:name="_Toc439884030"/>
      <w:r w:rsidRPr="004775C6">
        <w:rPr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8E352F3" wp14:editId="53F21D53">
                <wp:simplePos x="0" y="0"/>
                <wp:positionH relativeFrom="column">
                  <wp:posOffset>-66675</wp:posOffset>
                </wp:positionH>
                <wp:positionV relativeFrom="paragraph">
                  <wp:posOffset>3810</wp:posOffset>
                </wp:positionV>
                <wp:extent cx="1638300" cy="9227820"/>
                <wp:effectExtent l="0" t="0" r="0" b="0"/>
                <wp:wrapThrough wrapText="bothSides">
                  <wp:wrapPolygon edited="0">
                    <wp:start x="502" y="0"/>
                    <wp:lineTo x="502" y="21538"/>
                    <wp:lineTo x="20847" y="21538"/>
                    <wp:lineTo x="20847" y="0"/>
                    <wp:lineTo x="502" y="0"/>
                  </wp:wrapPolygon>
                </wp:wrapThrough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922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246" w:rsidRPr="00023931" w:rsidRDefault="006726D5" w:rsidP="002550BC">
                            <w:pPr>
                              <w:pStyle w:val="Subttulo"/>
                              <w:jc w:val="center"/>
                              <w:rPr>
                                <w:color w:val="C8C8B1" w:themeColor="background2"/>
                                <w:sz w:val="28"/>
                                <w:szCs w:val="28"/>
                              </w:rPr>
                            </w:pPr>
                            <w:r w:rsidRPr="00023931">
                              <w:rPr>
                                <w:color w:val="C8C8B1" w:themeColor="background2"/>
                                <w:sz w:val="28"/>
                                <w:szCs w:val="28"/>
                              </w:rPr>
                              <w:t>Apache</w:t>
                            </w:r>
                          </w:p>
                          <w:p w:rsidR="00E31246" w:rsidRPr="00A341A5" w:rsidRDefault="007B3CCF" w:rsidP="00023931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DA18FF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Apache é um </w:t>
                            </w:r>
                            <w:r w:rsidR="00DA18FF"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="00DA18FF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destinado à implementação de</w:t>
                            </w:r>
                            <w:r w:rsidR="00810A10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um</w:t>
                            </w:r>
                            <w:r w:rsidR="00DA18FF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servidor </w:t>
                            </w:r>
                            <w:r w:rsidR="00AF4F8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onde seja possível</w:t>
                            </w:r>
                            <w:r w:rsidR="00DA18FF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4F8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criar</w:t>
                            </w:r>
                            <w:r w:rsidR="00F5625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alojar e disponibilizar </w:t>
                            </w:r>
                            <w:r w:rsidR="00DA18FF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páginas </w:t>
                            </w:r>
                            <w:r w:rsidR="00DA18FF"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 w:rsidR="00DA18FF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A </w:t>
                            </w:r>
                            <w:r w:rsidR="00351946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sua </w:t>
                            </w:r>
                            <w:r w:rsidR="00DA18FF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est</w:t>
                            </w:r>
                            <w:r w:rsidR="00F56A33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abilidade, fiabilidade e simplicidade, </w:t>
                            </w:r>
                            <w:r w:rsidR="00351946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bem como a sua distribuição totalmente gratuita e de livre edição para qualquer programador (</w:t>
                            </w:r>
                            <w:r w:rsidR="00351946"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Open-</w:t>
                            </w:r>
                            <w:proofErr w:type="spellStart"/>
                            <w:r w:rsidR="00351946"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source</w:t>
                            </w:r>
                            <w:proofErr w:type="spellEnd"/>
                            <w:r w:rsidR="00351946"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Software</w:t>
                            </w:r>
                            <w:r w:rsidR="00351946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  <w:r w:rsidR="00351946"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6A4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tornou este </w:t>
                            </w:r>
                            <w:r w:rsidR="00023931"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 mais</w:t>
                            </w:r>
                            <w:r w:rsidR="00A341A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popular</w:t>
                            </w:r>
                            <w:r w:rsidR="00A56A4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escolha </w:t>
                            </w:r>
                            <w:r w:rsidR="00A341A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 quem pretenda configurar um servidor </w:t>
                            </w:r>
                            <w:r w:rsidR="00A341A5" w:rsidRPr="00A341A5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 w:rsidR="00A341A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E352F3" id="Text Box 14" o:spid="_x0000_s1030" type="#_x0000_t202" style="position:absolute;left:0;text-align:left;margin-left:-5.25pt;margin-top:.3pt;width:129pt;height:726.6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" filled="f" fillcolor="white [3212]" stroked="f">
                <v:textbox>
                  <w:txbxContent>
                    <w:p w:rsidR="00E31246" w:rsidRPr="00023931" w:rsidRDefault="006726D5" w:rsidP="002550BC">
                      <w:pPr>
                        <w:pStyle w:val="Subttulo"/>
                        <w:jc w:val="center"/>
                        <w:rPr>
                          <w:color w:val="C8C8B1" w:themeColor="background2"/>
                          <w:sz w:val="28"/>
                          <w:szCs w:val="28"/>
                        </w:rPr>
                      </w:pPr>
                      <w:r w:rsidRPr="00023931">
                        <w:rPr>
                          <w:color w:val="C8C8B1" w:themeColor="background2"/>
                          <w:sz w:val="28"/>
                          <w:szCs w:val="28"/>
                        </w:rPr>
                        <w:t>Apache</w:t>
                      </w:r>
                    </w:p>
                    <w:p w:rsidR="00E31246" w:rsidRPr="00A341A5" w:rsidRDefault="007B3CCF" w:rsidP="00023931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O </w:t>
                      </w:r>
                      <w:r w:rsidR="00DA18FF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Apache é um </w:t>
                      </w:r>
                      <w:r w:rsidR="00DA18FF"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Software </w:t>
                      </w:r>
                      <w:r w:rsidR="00DA18FF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destinado à implementação de</w:t>
                      </w:r>
                      <w:r w:rsidR="00810A10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um</w:t>
                      </w:r>
                      <w:r w:rsidR="00DA18FF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servidor </w:t>
                      </w:r>
                      <w:r w:rsidR="00AF4F80">
                        <w:rPr>
                          <w:color w:val="FFFFFF" w:themeColor="background1"/>
                          <w:sz w:val="24"/>
                          <w:szCs w:val="24"/>
                        </w:rPr>
                        <w:t>onde seja possível</w:t>
                      </w:r>
                      <w:r w:rsidR="00DA18FF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F4F80">
                        <w:rPr>
                          <w:color w:val="FFFFFF" w:themeColor="background1"/>
                          <w:sz w:val="24"/>
                          <w:szCs w:val="24"/>
                        </w:rPr>
                        <w:t>criar</w:t>
                      </w:r>
                      <w:r w:rsidR="00F5625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alojar e disponibilizar </w:t>
                      </w:r>
                      <w:r w:rsidR="00DA18FF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páginas </w:t>
                      </w:r>
                      <w:r w:rsidR="00DA18FF"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 w:rsidR="00DA18FF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. A </w:t>
                      </w:r>
                      <w:r w:rsidR="00351946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sua </w:t>
                      </w:r>
                      <w:r w:rsidR="00DA18FF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est</w:t>
                      </w:r>
                      <w:r w:rsidR="00F56A33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abilidade, fiabilidade e simplicidade, </w:t>
                      </w:r>
                      <w:r w:rsidR="00351946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bem como a sua distribuição totalmente gratuita e de livre edição para qualquer programador (</w:t>
                      </w:r>
                      <w:r w:rsidR="00351946"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Open-</w:t>
                      </w:r>
                      <w:proofErr w:type="spellStart"/>
                      <w:r w:rsidR="00351946"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source</w:t>
                      </w:r>
                      <w:proofErr w:type="spellEnd"/>
                      <w:r w:rsidR="00351946"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Software</w:t>
                      </w:r>
                      <w:r w:rsidR="00351946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  <w:r w:rsidR="00351946"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56A4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tornou este </w:t>
                      </w:r>
                      <w:r w:rsidR="00023931"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a mais</w:t>
                      </w:r>
                      <w:r w:rsidR="00A341A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popular</w:t>
                      </w:r>
                      <w:r w:rsidR="00A56A4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escolha </w:t>
                      </w:r>
                      <w:r w:rsidR="00A341A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 quem pretenda configurar um servidor </w:t>
                      </w:r>
                      <w:r w:rsidR="00A341A5" w:rsidRPr="00A341A5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 w:rsidR="00A341A5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E21C4" w:rsidRPr="004775C6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5BEC52" wp14:editId="0385C03D">
                <wp:simplePos x="0" y="0"/>
                <wp:positionH relativeFrom="column">
                  <wp:posOffset>-209550</wp:posOffset>
                </wp:positionH>
                <wp:positionV relativeFrom="paragraph">
                  <wp:posOffset>-233680</wp:posOffset>
                </wp:positionV>
                <wp:extent cx="1992630" cy="9697085"/>
                <wp:effectExtent l="0" t="0" r="7620" b="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9697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5BD6" id="Rectangle 17" o:spid="_x0000_s1026" style="position:absolute;margin-left:-16.5pt;margin-top:-18.4pt;width:156.9pt;height:763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" fillcolor="black [3213]" stroked="f"/>
            </w:pict>
          </mc:Fallback>
        </mc:AlternateContent>
      </w:r>
      <w:r w:rsidR="007647DA" w:rsidRPr="004775C6">
        <w:rPr>
          <w:sz w:val="24"/>
          <w:szCs w:val="28"/>
        </w:rPr>
        <w:t xml:space="preserve">3.2.1 </w:t>
      </w:r>
      <w:r w:rsidR="00D43C6D" w:rsidRPr="004775C6">
        <w:rPr>
          <w:sz w:val="24"/>
          <w:szCs w:val="28"/>
        </w:rPr>
        <w:t>–</w:t>
      </w:r>
      <w:r w:rsidR="007647DA" w:rsidRPr="004775C6">
        <w:rPr>
          <w:b w:val="0"/>
          <w:sz w:val="24"/>
          <w:szCs w:val="28"/>
        </w:rPr>
        <w:t xml:space="preserve"> </w:t>
      </w:r>
      <w:r w:rsidR="009B0E9A" w:rsidRPr="004775C6">
        <w:rPr>
          <w:sz w:val="24"/>
          <w:szCs w:val="28"/>
        </w:rPr>
        <w:t>Configuração do Apache</w:t>
      </w:r>
      <w:bookmarkEnd w:id="11"/>
    </w:p>
    <w:p w:rsidR="00613006" w:rsidRDefault="009B0E9A" w:rsidP="00613006">
      <w:pPr>
        <w:spacing w:line="276" w:lineRule="auto"/>
        <w:ind w:left="297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D2C8B59" wp14:editId="70EAAF18">
            <wp:simplePos x="0" y="0"/>
            <wp:positionH relativeFrom="column">
              <wp:posOffset>3228975</wp:posOffset>
            </wp:positionH>
            <wp:positionV relativeFrom="paragraph">
              <wp:posOffset>6985</wp:posOffset>
            </wp:positionV>
            <wp:extent cx="21717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11" y="21308"/>
                <wp:lineTo x="21411" y="0"/>
                <wp:lineTo x="0" y="0"/>
              </wp:wrapPolygon>
            </wp:wrapTight>
            <wp:docPr id="9" name="Picture 9" descr="http://mewbies.com/apache2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wbies.com/apache2_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006" w:rsidRDefault="00613006" w:rsidP="00613006">
      <w:pPr>
        <w:spacing w:line="276" w:lineRule="auto"/>
        <w:ind w:left="2970"/>
      </w:pPr>
    </w:p>
    <w:p w:rsidR="00613006" w:rsidRDefault="00613006" w:rsidP="00613006">
      <w:pPr>
        <w:spacing w:line="276" w:lineRule="auto"/>
        <w:ind w:left="2970"/>
      </w:pPr>
    </w:p>
    <w:p w:rsidR="00613006" w:rsidRDefault="00613006" w:rsidP="00613006">
      <w:pPr>
        <w:spacing w:line="276" w:lineRule="auto"/>
        <w:ind w:left="3330"/>
      </w:pPr>
    </w:p>
    <w:p w:rsidR="009B0E9A" w:rsidRDefault="009B0E9A" w:rsidP="009B0E9A">
      <w:pPr>
        <w:spacing w:line="360" w:lineRule="auto"/>
        <w:jc w:val="both"/>
        <w:rPr>
          <w:sz w:val="24"/>
          <w:szCs w:val="24"/>
        </w:rPr>
      </w:pPr>
    </w:p>
    <w:p w:rsidR="00613006" w:rsidRDefault="00AF4F80" w:rsidP="009B0E9A">
      <w:pPr>
        <w:spacing w:line="360" w:lineRule="auto"/>
        <w:ind w:left="3060" w:firstLine="485"/>
        <w:jc w:val="both"/>
        <w:rPr>
          <w:sz w:val="24"/>
          <w:szCs w:val="24"/>
        </w:rPr>
      </w:pPr>
      <w:r w:rsidRPr="00D92699">
        <w:rPr>
          <w:noProof/>
          <w:sz w:val="24"/>
          <w:szCs w:val="44"/>
        </w:rPr>
        <mc:AlternateContent>
          <mc:Choice Requires="wps">
            <w:drawing>
              <wp:anchor distT="91440" distB="91440" distL="114300" distR="114300" simplePos="0" relativeHeight="251683840" behindDoc="0" locked="0" layoutInCell="1" allowOverlap="1" wp14:anchorId="764C1CC8" wp14:editId="60F9289A">
                <wp:simplePos x="0" y="0"/>
                <wp:positionH relativeFrom="margin">
                  <wp:posOffset>1980565</wp:posOffset>
                </wp:positionH>
                <wp:positionV relativeFrom="margin">
                  <wp:posOffset>2785745</wp:posOffset>
                </wp:positionV>
                <wp:extent cx="4181475" cy="419100"/>
                <wp:effectExtent l="0" t="0" r="9525" b="0"/>
                <wp:wrapSquare wrapText="bothSides"/>
                <wp:docPr id="10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E9A" w:rsidRPr="00D92699" w:rsidRDefault="009B0E9A" w:rsidP="009B0E9A">
                            <w:pPr>
                              <w:pStyle w:val="Citao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92699">
                              <w:rPr>
                                <w:color w:val="000000" w:themeColor="text1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D92699">
                              <w:rPr>
                                <w:color w:val="000000" w:themeColor="text1"/>
                                <w:lang w:val="en-US"/>
                              </w:rPr>
                              <w:t xml:space="preserve"> apt-get install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C1CC8" id="Rectângulo 118" o:spid="_x0000_s1031" style="position:absolute;left:0;text-align:left;margin-left:155.95pt;margin-top:219.35pt;width:329.25pt;height:33pt;z-index:2516838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" stroked="f" strokeweight="2.25pt">
                <v:fill r:id="rId11" o:title="" recolor="t" rotate="t" type="tile"/>
                <v:imagedata recolortarget="#cacab4 [3091]"/>
                <v:textbox>
                  <w:txbxContent>
                    <w:p w:rsidR="009B0E9A" w:rsidRPr="00D92699" w:rsidRDefault="009B0E9A" w:rsidP="009B0E9A">
                      <w:pPr>
                        <w:pStyle w:val="Citao"/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92699">
                        <w:rPr>
                          <w:color w:val="000000" w:themeColor="text1"/>
                          <w:lang w:val="en-US"/>
                        </w:rPr>
                        <w:t>sudo</w:t>
                      </w:r>
                      <w:proofErr w:type="spellEnd"/>
                      <w:r w:rsidRPr="00D92699">
                        <w:rPr>
                          <w:color w:val="000000" w:themeColor="text1"/>
                          <w:lang w:val="en-US"/>
                        </w:rPr>
                        <w:t xml:space="preserve"> apt-get install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apache2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13006">
        <w:rPr>
          <w:sz w:val="24"/>
          <w:szCs w:val="24"/>
        </w:rPr>
        <w:t xml:space="preserve">Para proceder à </w:t>
      </w:r>
      <w:r w:rsidR="009B0E9A">
        <w:rPr>
          <w:sz w:val="24"/>
          <w:szCs w:val="24"/>
        </w:rPr>
        <w:t xml:space="preserve">sua </w:t>
      </w:r>
      <w:r w:rsidR="00613006">
        <w:rPr>
          <w:sz w:val="24"/>
          <w:szCs w:val="24"/>
        </w:rPr>
        <w:t>instalação</w:t>
      </w:r>
      <w:r w:rsidR="009B0E9A">
        <w:rPr>
          <w:sz w:val="24"/>
          <w:szCs w:val="24"/>
        </w:rPr>
        <w:t xml:space="preserve">, </w:t>
      </w:r>
      <w:r w:rsidR="00613006">
        <w:rPr>
          <w:sz w:val="24"/>
          <w:szCs w:val="24"/>
        </w:rPr>
        <w:t>será necessário recorrer ao comando:</w:t>
      </w:r>
    </w:p>
    <w:p w:rsidR="009B0E9A" w:rsidRDefault="00566657" w:rsidP="00613006">
      <w:pPr>
        <w:spacing w:line="360" w:lineRule="auto"/>
        <w:ind w:left="3060" w:firstLine="485"/>
        <w:jc w:val="both"/>
        <w:rPr>
          <w:sz w:val="24"/>
          <w:szCs w:val="24"/>
        </w:rPr>
      </w:pPr>
      <w:r>
        <w:rPr>
          <w:sz w:val="24"/>
          <w:szCs w:val="24"/>
        </w:rPr>
        <w:t>Este permitirá</w:t>
      </w:r>
      <w:r w:rsidR="009B0E9A">
        <w:rPr>
          <w:sz w:val="24"/>
          <w:szCs w:val="24"/>
        </w:rPr>
        <w:t xml:space="preserve"> adquirir os pacotes do </w:t>
      </w:r>
      <w:r>
        <w:rPr>
          <w:i/>
          <w:sz w:val="24"/>
          <w:szCs w:val="24"/>
        </w:rPr>
        <w:t>s</w:t>
      </w:r>
      <w:r w:rsidR="009B0E9A">
        <w:rPr>
          <w:i/>
          <w:sz w:val="24"/>
          <w:szCs w:val="24"/>
        </w:rPr>
        <w:t xml:space="preserve">oftware </w:t>
      </w:r>
      <w:r w:rsidR="009B0E9A">
        <w:rPr>
          <w:sz w:val="24"/>
          <w:szCs w:val="24"/>
        </w:rPr>
        <w:t xml:space="preserve">bem como todos os seus requisitos automaticamente, </w:t>
      </w:r>
      <w:r w:rsidR="0078390E">
        <w:rPr>
          <w:sz w:val="24"/>
          <w:szCs w:val="24"/>
        </w:rPr>
        <w:t>garantindo</w:t>
      </w:r>
      <w:r w:rsidR="009B0E9A">
        <w:rPr>
          <w:sz w:val="24"/>
          <w:szCs w:val="24"/>
        </w:rPr>
        <w:t xml:space="preserve"> imediatamente o funcionamento do se</w:t>
      </w:r>
      <w:r w:rsidR="0078390E">
        <w:rPr>
          <w:sz w:val="24"/>
          <w:szCs w:val="24"/>
        </w:rPr>
        <w:t>rviço. A instalação ocupará cerca de 5 MB de espaço no disco rígido.</w:t>
      </w:r>
    </w:p>
    <w:p w:rsidR="00174D42" w:rsidRDefault="00174D42" w:rsidP="00613006">
      <w:pPr>
        <w:spacing w:line="360" w:lineRule="auto"/>
        <w:ind w:left="3060" w:firstLine="485"/>
        <w:jc w:val="both"/>
        <w:rPr>
          <w:sz w:val="24"/>
          <w:szCs w:val="24"/>
        </w:rPr>
      </w:pPr>
    </w:p>
    <w:p w:rsidR="00174D42" w:rsidRPr="009B0E9A" w:rsidRDefault="00174D42" w:rsidP="00613006">
      <w:pPr>
        <w:spacing w:line="360" w:lineRule="auto"/>
        <w:ind w:left="3060" w:firstLine="485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( falta</w:t>
      </w:r>
      <w:proofErr w:type="gramEnd"/>
      <w:r>
        <w:rPr>
          <w:sz w:val="24"/>
          <w:szCs w:val="24"/>
        </w:rPr>
        <w:t xml:space="preserve"> modificação para redirecionar o acesso à página para www.agrsmoodle.pt)</w:t>
      </w:r>
    </w:p>
    <w:p w:rsidR="00D43C6D" w:rsidRDefault="009B0E9A" w:rsidP="009B0E9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43C6D" w:rsidRDefault="00D43C6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13006" w:rsidRPr="008746AB" w:rsidRDefault="00D43C6D" w:rsidP="00D43C6D">
      <w:pPr>
        <w:pStyle w:val="Cabealho3"/>
        <w:ind w:left="3005"/>
        <w:jc w:val="center"/>
        <w:rPr>
          <w:sz w:val="24"/>
          <w:szCs w:val="24"/>
        </w:rPr>
      </w:pPr>
      <w:bookmarkStart w:id="12" w:name="_Toc439884031"/>
      <w:r w:rsidRPr="008746AB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1979734" wp14:editId="3F90780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38300" cy="9227820"/>
                <wp:effectExtent l="0" t="0" r="0" b="0"/>
                <wp:wrapThrough wrapText="bothSides">
                  <wp:wrapPolygon edited="0">
                    <wp:start x="502" y="0"/>
                    <wp:lineTo x="502" y="21538"/>
                    <wp:lineTo x="20847" y="21538"/>
                    <wp:lineTo x="20847" y="0"/>
                    <wp:lineTo x="502" y="0"/>
                  </wp:wrapPolygon>
                </wp:wrapThrough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922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C6D" w:rsidRPr="00023931" w:rsidRDefault="00D43C6D" w:rsidP="00D43C6D">
                            <w:pPr>
                              <w:pStyle w:val="Subttulo"/>
                              <w:jc w:val="center"/>
                              <w:rPr>
                                <w:color w:val="C8C8B1" w:themeColor="background2"/>
                                <w:sz w:val="28"/>
                                <w:szCs w:val="28"/>
                              </w:rPr>
                            </w:pPr>
                            <w:r w:rsidRPr="00023931">
                              <w:rPr>
                                <w:color w:val="C8C8B1" w:themeColor="background2"/>
                                <w:sz w:val="28"/>
                                <w:szCs w:val="28"/>
                              </w:rPr>
                              <w:t>Apache</w:t>
                            </w:r>
                          </w:p>
                          <w:p w:rsidR="00D43C6D" w:rsidRPr="00A341A5" w:rsidRDefault="00D43C6D" w:rsidP="00D43C6D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 Apache é um 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destinado à implementação de um servidor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onde seja possível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criar, alojar e disponibilizar 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páginas 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A sua estabilidade, fiabilidade e simplicidade, bem como a sua distribuição </w:t>
                            </w:r>
                            <w:r w:rsidR="008746AB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totalmente gratuita e de livre edição para qualquer programador (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Open-</w:t>
                            </w:r>
                            <w:proofErr w:type="spellStart"/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source</w:t>
                            </w:r>
                            <w:proofErr w:type="spellEnd"/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Software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tornou este 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 mais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popular escolha a quem pretenda configurar um servidor </w:t>
                            </w:r>
                            <w:r w:rsidRPr="00A341A5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79734" id="_x0000_s1032" type="#_x0000_t202" style="position:absolute;left:0;text-align:left;margin-left:0;margin-top:0;width:129pt;height:726.6pt;z-index:-2516285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" filled="f" fillcolor="white [3212]" stroked="f">
                <v:textbox>
                  <w:txbxContent>
                    <w:p w:rsidR="00D43C6D" w:rsidRPr="00023931" w:rsidRDefault="00D43C6D" w:rsidP="00D43C6D">
                      <w:pPr>
                        <w:pStyle w:val="Subttulo"/>
                        <w:jc w:val="center"/>
                        <w:rPr>
                          <w:color w:val="C8C8B1" w:themeColor="background2"/>
                          <w:sz w:val="28"/>
                          <w:szCs w:val="28"/>
                        </w:rPr>
                      </w:pPr>
                      <w:r w:rsidRPr="00023931">
                        <w:rPr>
                          <w:color w:val="C8C8B1" w:themeColor="background2"/>
                          <w:sz w:val="28"/>
                          <w:szCs w:val="28"/>
                        </w:rPr>
                        <w:t>Apache</w:t>
                      </w:r>
                    </w:p>
                    <w:p w:rsidR="00D43C6D" w:rsidRPr="00A341A5" w:rsidRDefault="00D43C6D" w:rsidP="00D43C6D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O Apache é um 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Software 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destinado à implementação de um servidor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onde seja possível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criar, alojar e disponibilizar 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páginas 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. A sua estabilidade, fiabilidade e simplicidade, bem como a sua distribuição </w:t>
                      </w:r>
                      <w:r w:rsidR="008746AB">
                        <w:rPr>
                          <w:sz w:val="24"/>
                          <w:szCs w:val="24"/>
                        </w:rPr>
                        <w:t>–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totalmente gratuita e de livre edição para qualquer programador (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Open-</w:t>
                      </w:r>
                      <w:proofErr w:type="spellStart"/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source</w:t>
                      </w:r>
                      <w:proofErr w:type="spellEnd"/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Software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tornou este 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a mais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popular escolha a quem pretenda configurar um servidor </w:t>
                      </w:r>
                      <w:r w:rsidRPr="00A341A5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746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8E7EE" wp14:editId="01C64AF7">
                <wp:simplePos x="0" y="0"/>
                <wp:positionH relativeFrom="column">
                  <wp:posOffset>-209550</wp:posOffset>
                </wp:positionH>
                <wp:positionV relativeFrom="paragraph">
                  <wp:posOffset>-229235</wp:posOffset>
                </wp:positionV>
                <wp:extent cx="1992630" cy="9697085"/>
                <wp:effectExtent l="0" t="0" r="7620" b="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9697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1A2CD" id="Rectangle 17" o:spid="_x0000_s1026" style="position:absolute;margin-left:-16.5pt;margin-top:-18.05pt;width:156.9pt;height:763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" fillcolor="black [3213]" stroked="f"/>
            </w:pict>
          </mc:Fallback>
        </mc:AlternateContent>
      </w:r>
      <w:r w:rsidRPr="008746AB">
        <w:rPr>
          <w:sz w:val="24"/>
          <w:szCs w:val="24"/>
        </w:rPr>
        <w:t>3.2.2 – Configuração do HAProxy</w:t>
      </w:r>
      <w:bookmarkEnd w:id="12"/>
    </w:p>
    <w:p w:rsidR="00D43C6D" w:rsidRDefault="00D43C6D">
      <w:pPr>
        <w:spacing w:line="276" w:lineRule="auto"/>
      </w:pPr>
      <w:r>
        <w:br w:type="page"/>
      </w:r>
    </w:p>
    <w:p w:rsidR="00D43C6D" w:rsidRDefault="008746AB" w:rsidP="008746AB">
      <w:pPr>
        <w:pStyle w:val="Cabealho3"/>
        <w:ind w:left="2948"/>
        <w:jc w:val="center"/>
      </w:pPr>
      <w:bookmarkStart w:id="13" w:name="_Toc439884032"/>
      <w:r w:rsidRPr="008746AB">
        <w:rPr>
          <w:noProof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F368D5E" wp14:editId="5ADA2C5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38300" cy="9227820"/>
                <wp:effectExtent l="0" t="0" r="0" b="0"/>
                <wp:wrapThrough wrapText="bothSides">
                  <wp:wrapPolygon edited="0">
                    <wp:start x="502" y="0"/>
                    <wp:lineTo x="502" y="21538"/>
                    <wp:lineTo x="20847" y="21538"/>
                    <wp:lineTo x="20847" y="0"/>
                    <wp:lineTo x="502" y="0"/>
                  </wp:wrapPolygon>
                </wp:wrapThrough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922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6AB" w:rsidRPr="00023931" w:rsidRDefault="008746AB" w:rsidP="008746AB">
                            <w:pPr>
                              <w:pStyle w:val="Subttulo"/>
                              <w:jc w:val="center"/>
                              <w:rPr>
                                <w:color w:val="C8C8B1" w:themeColor="background2"/>
                                <w:sz w:val="28"/>
                                <w:szCs w:val="28"/>
                              </w:rPr>
                            </w:pPr>
                            <w:r w:rsidRPr="00023931">
                              <w:rPr>
                                <w:color w:val="C8C8B1" w:themeColor="background2"/>
                                <w:sz w:val="28"/>
                                <w:szCs w:val="28"/>
                              </w:rPr>
                              <w:t>Apache</w:t>
                            </w:r>
                          </w:p>
                          <w:p w:rsidR="008746AB" w:rsidRPr="00A341A5" w:rsidRDefault="008746AB" w:rsidP="008746AB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 Apache é um 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destinado à implementação de um servidor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onde seja possível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criar, alojar e disponibilizar 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páginas 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A sua estabilidade, fiabilidade e simplicidade, bem como a sua distribuição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totalmente gratuita e de livre edição para qualquer programador (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Open-</w:t>
                            </w:r>
                            <w:proofErr w:type="spellStart"/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source</w:t>
                            </w:r>
                            <w:proofErr w:type="spellEnd"/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Software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tornou este 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 mais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popular escolha a quem pretenda configurar um servidor </w:t>
                            </w:r>
                            <w:r w:rsidRPr="00A341A5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68D5E" id="_x0000_s1033" type="#_x0000_t202" style="position:absolute;left:0;text-align:left;margin-left:0;margin-top:0;width:129pt;height:726.6pt;z-index:-2516244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" filled="f" fillcolor="white [3212]" stroked="f">
                <v:textbox>
                  <w:txbxContent>
                    <w:p w:rsidR="008746AB" w:rsidRPr="00023931" w:rsidRDefault="008746AB" w:rsidP="008746AB">
                      <w:pPr>
                        <w:pStyle w:val="Subttulo"/>
                        <w:jc w:val="center"/>
                        <w:rPr>
                          <w:color w:val="C8C8B1" w:themeColor="background2"/>
                          <w:sz w:val="28"/>
                          <w:szCs w:val="28"/>
                        </w:rPr>
                      </w:pPr>
                      <w:r w:rsidRPr="00023931">
                        <w:rPr>
                          <w:color w:val="C8C8B1" w:themeColor="background2"/>
                          <w:sz w:val="28"/>
                          <w:szCs w:val="28"/>
                        </w:rPr>
                        <w:t>Apache</w:t>
                      </w:r>
                    </w:p>
                    <w:p w:rsidR="008746AB" w:rsidRPr="00A341A5" w:rsidRDefault="008746AB" w:rsidP="008746AB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O Apache é um 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Software 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destinado à implementação de um servidor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onde seja possível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criar, alojar e disponibilizar 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páginas 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. A sua estabilidade, fiabilidade e simplicidade, bem como a sua distribuição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totalmente gratuita e de livre edição para qualquer programador (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Open-</w:t>
                      </w:r>
                      <w:proofErr w:type="spellStart"/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source</w:t>
                      </w:r>
                      <w:proofErr w:type="spellEnd"/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Software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tornou este 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a mais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popular escolha a quem pretenda configurar um servidor </w:t>
                      </w:r>
                      <w:r w:rsidRPr="00A341A5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746AB"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E4B4C3" wp14:editId="26F799E6">
                <wp:simplePos x="0" y="0"/>
                <wp:positionH relativeFrom="column">
                  <wp:posOffset>-226060</wp:posOffset>
                </wp:positionH>
                <wp:positionV relativeFrom="paragraph">
                  <wp:posOffset>-230505</wp:posOffset>
                </wp:positionV>
                <wp:extent cx="1992630" cy="9697085"/>
                <wp:effectExtent l="0" t="0" r="7620" b="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9697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041AB" id="Rectangle 17" o:spid="_x0000_s1026" style="position:absolute;margin-left:-17.8pt;margin-top:-18.15pt;width:156.9pt;height:763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" fillcolor="black [3213]" stroked="f"/>
            </w:pict>
          </mc:Fallback>
        </mc:AlternateContent>
      </w:r>
      <w:r w:rsidRPr="008746AB">
        <w:rPr>
          <w:sz w:val="24"/>
        </w:rPr>
        <w:t xml:space="preserve">3.2.3 – Configuração do </w:t>
      </w:r>
      <w:proofErr w:type="spellStart"/>
      <w:r w:rsidRPr="008746AB">
        <w:rPr>
          <w:sz w:val="24"/>
        </w:rPr>
        <w:t>Moodle</w:t>
      </w:r>
      <w:bookmarkEnd w:id="13"/>
      <w:proofErr w:type="spellEnd"/>
    </w:p>
    <w:p w:rsidR="008746AB" w:rsidRDefault="008746AB">
      <w:pPr>
        <w:spacing w:line="276" w:lineRule="auto"/>
      </w:pPr>
      <w:r>
        <w:br w:type="page"/>
      </w:r>
    </w:p>
    <w:p w:rsidR="00D43C6D" w:rsidRDefault="0093430E" w:rsidP="0093430E">
      <w:pPr>
        <w:pStyle w:val="Cabealho3"/>
        <w:ind w:left="2948"/>
        <w:jc w:val="center"/>
        <w:rPr>
          <w:sz w:val="24"/>
        </w:rPr>
      </w:pPr>
      <w:bookmarkStart w:id="14" w:name="_Toc439884033"/>
      <w:r w:rsidRPr="0093430E">
        <w:rPr>
          <w:noProof/>
          <w:sz w:val="36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3D7C62E" wp14:editId="07DA79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38300" cy="9227820"/>
                <wp:effectExtent l="0" t="0" r="0" b="0"/>
                <wp:wrapThrough wrapText="bothSides">
                  <wp:wrapPolygon edited="0">
                    <wp:start x="502" y="0"/>
                    <wp:lineTo x="502" y="21538"/>
                    <wp:lineTo x="20847" y="21538"/>
                    <wp:lineTo x="20847" y="0"/>
                    <wp:lineTo x="502" y="0"/>
                  </wp:wrapPolygon>
                </wp:wrapThrough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922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30E" w:rsidRPr="00023931" w:rsidRDefault="0093430E" w:rsidP="0093430E">
                            <w:pPr>
                              <w:pStyle w:val="Subttulo"/>
                              <w:jc w:val="center"/>
                              <w:rPr>
                                <w:color w:val="C8C8B1" w:themeColor="background2"/>
                                <w:sz w:val="28"/>
                                <w:szCs w:val="28"/>
                              </w:rPr>
                            </w:pPr>
                            <w:r w:rsidRPr="00023931">
                              <w:rPr>
                                <w:color w:val="C8C8B1" w:themeColor="background2"/>
                                <w:sz w:val="28"/>
                                <w:szCs w:val="28"/>
                              </w:rPr>
                              <w:t>Apache</w:t>
                            </w:r>
                          </w:p>
                          <w:p w:rsidR="0093430E" w:rsidRPr="00A341A5" w:rsidRDefault="0093430E" w:rsidP="0093430E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 Apache é um 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destinado à implementação de um servidor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onde seja possível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criar, alojar e disponibilizar 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páginas 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A sua estabilidade, fiabilidade e simplicidade, bem como a sua distribuição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totalmente gratuita e de livre edição para qualquer programador (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Open-</w:t>
                            </w:r>
                            <w:proofErr w:type="spellStart"/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source</w:t>
                            </w:r>
                            <w:proofErr w:type="spellEnd"/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Software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  <w:r w:rsidRPr="00023931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tornou este </w:t>
                            </w:r>
                            <w:r w:rsidRPr="000239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 mais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popular escolha a quem pretenda configurar um servidor </w:t>
                            </w:r>
                            <w:r w:rsidRPr="00A341A5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7C62E" id="_x0000_s1034" type="#_x0000_t202" style="position:absolute;left:0;text-align:left;margin-left:0;margin-top:0;width:129pt;height:726.6pt;z-index:-2516203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" filled="f" fillcolor="white [3212]" stroked="f">
                <v:textbox>
                  <w:txbxContent>
                    <w:p w:rsidR="0093430E" w:rsidRPr="00023931" w:rsidRDefault="0093430E" w:rsidP="0093430E">
                      <w:pPr>
                        <w:pStyle w:val="Subttulo"/>
                        <w:jc w:val="center"/>
                        <w:rPr>
                          <w:color w:val="C8C8B1" w:themeColor="background2"/>
                          <w:sz w:val="28"/>
                          <w:szCs w:val="28"/>
                        </w:rPr>
                      </w:pPr>
                      <w:r w:rsidRPr="00023931">
                        <w:rPr>
                          <w:color w:val="C8C8B1" w:themeColor="background2"/>
                          <w:sz w:val="28"/>
                          <w:szCs w:val="28"/>
                        </w:rPr>
                        <w:t>Apache</w:t>
                      </w:r>
                    </w:p>
                    <w:p w:rsidR="0093430E" w:rsidRPr="00A341A5" w:rsidRDefault="0093430E" w:rsidP="0093430E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O Apache é um 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Software 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destinado à implementação de um servidor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onde seja possível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criar, alojar e disponibilizar 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páginas 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. A sua estabilidade, fiabilidade e simplicidade, bem como a sua distribuição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totalmente gratuita e de livre edição para qualquer programador (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Open-</w:t>
                      </w:r>
                      <w:proofErr w:type="spellStart"/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source</w:t>
                      </w:r>
                      <w:proofErr w:type="spellEnd"/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Software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  <w:r w:rsidRPr="00023931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tornou este </w:t>
                      </w:r>
                      <w:r w:rsidRPr="00023931">
                        <w:rPr>
                          <w:color w:val="FFFFFF" w:themeColor="background1"/>
                          <w:sz w:val="24"/>
                          <w:szCs w:val="24"/>
                        </w:rPr>
                        <w:t>a mais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popular escolha a quem pretenda configurar um servidor </w:t>
                      </w:r>
                      <w:r w:rsidRPr="00A341A5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3430E">
        <w:rPr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862630" wp14:editId="2C73EC62">
                <wp:simplePos x="0" y="0"/>
                <wp:positionH relativeFrom="column">
                  <wp:posOffset>-209550</wp:posOffset>
                </wp:positionH>
                <wp:positionV relativeFrom="paragraph">
                  <wp:posOffset>-233680</wp:posOffset>
                </wp:positionV>
                <wp:extent cx="1992630" cy="9697085"/>
                <wp:effectExtent l="0" t="0" r="762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9697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F8CFF" id="Rectangle 17" o:spid="_x0000_s1026" style="position:absolute;margin-left:-16.5pt;margin-top:-18.4pt;width:156.9pt;height:763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" fillcolor="black [3213]" stroked="f"/>
            </w:pict>
          </mc:Fallback>
        </mc:AlternateContent>
      </w:r>
      <w:r w:rsidRPr="0093430E">
        <w:rPr>
          <w:sz w:val="24"/>
        </w:rPr>
        <w:t>3.2.4 – Configuração do PostgreSQL</w:t>
      </w:r>
      <w:bookmarkEnd w:id="14"/>
    </w:p>
    <w:p w:rsidR="0093430E" w:rsidRDefault="0093430E">
      <w:pPr>
        <w:spacing w:line="276" w:lineRule="auto"/>
      </w:pPr>
      <w:r>
        <w:br w:type="page"/>
      </w:r>
    </w:p>
    <w:p w:rsidR="0093430E" w:rsidRDefault="00B362D1" w:rsidP="00B362D1">
      <w:pPr>
        <w:pStyle w:val="Cabealho1"/>
      </w:pPr>
      <w:bookmarkStart w:id="15" w:name="_Toc439884034"/>
      <w:r>
        <w:lastRenderedPageBreak/>
        <w:t>Capítulo 4: Scripts e Gestão de Logs</w:t>
      </w:r>
      <w:bookmarkEnd w:id="15"/>
    </w:p>
    <w:p w:rsidR="00B362D1" w:rsidRDefault="00B362D1" w:rsidP="00B362D1"/>
    <w:p w:rsidR="00DC7EFE" w:rsidRDefault="00DC7EFE">
      <w:pPr>
        <w:spacing w:line="276" w:lineRule="auto"/>
      </w:pPr>
      <w:r>
        <w:br w:type="page"/>
      </w:r>
    </w:p>
    <w:p w:rsidR="00B362D1" w:rsidRDefault="00DC7EFE" w:rsidP="00DC7EFE">
      <w:pPr>
        <w:pStyle w:val="Cabealho1"/>
      </w:pPr>
      <w:bookmarkStart w:id="16" w:name="_Toc439884035"/>
      <w:r>
        <w:lastRenderedPageBreak/>
        <w:t>Capítulo 5: Conclusão</w:t>
      </w:r>
      <w:bookmarkEnd w:id="16"/>
    </w:p>
    <w:p w:rsidR="00DC7EFE" w:rsidRDefault="00DC7EFE" w:rsidP="00DC7EFE"/>
    <w:p w:rsidR="00DC7EFE" w:rsidRDefault="00DC7EFE">
      <w:pPr>
        <w:spacing w:line="276" w:lineRule="auto"/>
      </w:pPr>
      <w:r>
        <w:br w:type="page"/>
      </w:r>
    </w:p>
    <w:p w:rsidR="00DC7EFE" w:rsidRPr="00DC7EFE" w:rsidRDefault="00DC7EFE" w:rsidP="00DC7EFE">
      <w:pPr>
        <w:pStyle w:val="Cabealho1"/>
      </w:pPr>
      <w:bookmarkStart w:id="17" w:name="_Toc439884036"/>
      <w:r>
        <w:lastRenderedPageBreak/>
        <w:t>Bibliografia</w:t>
      </w:r>
      <w:bookmarkEnd w:id="17"/>
    </w:p>
    <w:sectPr w:rsidR="00DC7EFE" w:rsidRPr="00DC7EFE">
      <w:footerReference w:type="default" r:id="rId1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95D" w:rsidRDefault="00E5095D">
      <w:pPr>
        <w:spacing w:after="0" w:line="240" w:lineRule="auto"/>
      </w:pPr>
      <w:r>
        <w:separator/>
      </w:r>
    </w:p>
  </w:endnote>
  <w:endnote w:type="continuationSeparator" w:id="0">
    <w:p w:rsidR="00E5095D" w:rsidRDefault="00E5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603" w:rsidRDefault="00ED00C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5603" w:rsidRDefault="009E5603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5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9E5603" w:rsidRDefault="009E5603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5603" w:rsidRDefault="00ED00CB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A2D43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17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6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9E5603" w:rsidRDefault="00ED00CB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A2D43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17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A6BB6DF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9D4A20C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17BB799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95D" w:rsidRDefault="00E5095D">
      <w:pPr>
        <w:spacing w:after="0" w:line="240" w:lineRule="auto"/>
      </w:pPr>
      <w:r>
        <w:separator/>
      </w:r>
    </w:p>
  </w:footnote>
  <w:footnote w:type="continuationSeparator" w:id="0">
    <w:p w:rsidR="00E5095D" w:rsidRDefault="00E50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7F"/>
    <w:rsid w:val="00023931"/>
    <w:rsid w:val="00034A6D"/>
    <w:rsid w:val="00042363"/>
    <w:rsid w:val="00077191"/>
    <w:rsid w:val="000B0407"/>
    <w:rsid w:val="000D3184"/>
    <w:rsid w:val="0011508D"/>
    <w:rsid w:val="001636A4"/>
    <w:rsid w:val="00174D42"/>
    <w:rsid w:val="001B3D78"/>
    <w:rsid w:val="002075CC"/>
    <w:rsid w:val="00207763"/>
    <w:rsid w:val="00225FAE"/>
    <w:rsid w:val="002550BC"/>
    <w:rsid w:val="003050AA"/>
    <w:rsid w:val="00345C39"/>
    <w:rsid w:val="00351946"/>
    <w:rsid w:val="00407C49"/>
    <w:rsid w:val="004775C6"/>
    <w:rsid w:val="00553246"/>
    <w:rsid w:val="00566657"/>
    <w:rsid w:val="00594C18"/>
    <w:rsid w:val="005E21C4"/>
    <w:rsid w:val="006004F8"/>
    <w:rsid w:val="00603DAE"/>
    <w:rsid w:val="00606109"/>
    <w:rsid w:val="00613006"/>
    <w:rsid w:val="00623E1D"/>
    <w:rsid w:val="00654DF0"/>
    <w:rsid w:val="006617CB"/>
    <w:rsid w:val="006726D5"/>
    <w:rsid w:val="006939C8"/>
    <w:rsid w:val="006A23F7"/>
    <w:rsid w:val="006F069B"/>
    <w:rsid w:val="00702E7B"/>
    <w:rsid w:val="007348B6"/>
    <w:rsid w:val="00754019"/>
    <w:rsid w:val="007647DA"/>
    <w:rsid w:val="0078390E"/>
    <w:rsid w:val="00784A6C"/>
    <w:rsid w:val="007A5103"/>
    <w:rsid w:val="007B3CCF"/>
    <w:rsid w:val="007F1BB6"/>
    <w:rsid w:val="007F5AF4"/>
    <w:rsid w:val="00810A10"/>
    <w:rsid w:val="00841FA5"/>
    <w:rsid w:val="008746AB"/>
    <w:rsid w:val="008A2D43"/>
    <w:rsid w:val="008D73C6"/>
    <w:rsid w:val="00911106"/>
    <w:rsid w:val="0093430E"/>
    <w:rsid w:val="009B0E9A"/>
    <w:rsid w:val="009E5603"/>
    <w:rsid w:val="00A341A5"/>
    <w:rsid w:val="00A56A4D"/>
    <w:rsid w:val="00AC5526"/>
    <w:rsid w:val="00AF4F80"/>
    <w:rsid w:val="00AF59EF"/>
    <w:rsid w:val="00B2130F"/>
    <w:rsid w:val="00B362D1"/>
    <w:rsid w:val="00B82167"/>
    <w:rsid w:val="00BD5CC8"/>
    <w:rsid w:val="00C317BB"/>
    <w:rsid w:val="00C37EBA"/>
    <w:rsid w:val="00C4146F"/>
    <w:rsid w:val="00C92C56"/>
    <w:rsid w:val="00D17347"/>
    <w:rsid w:val="00D2030B"/>
    <w:rsid w:val="00D2568B"/>
    <w:rsid w:val="00D43C6D"/>
    <w:rsid w:val="00DA18FF"/>
    <w:rsid w:val="00DB635C"/>
    <w:rsid w:val="00DC7EFE"/>
    <w:rsid w:val="00E065C8"/>
    <w:rsid w:val="00E31246"/>
    <w:rsid w:val="00E5095D"/>
    <w:rsid w:val="00E6247F"/>
    <w:rsid w:val="00ED00CB"/>
    <w:rsid w:val="00ED1946"/>
    <w:rsid w:val="00EF042F"/>
    <w:rsid w:val="00F11713"/>
    <w:rsid w:val="00F5625C"/>
    <w:rsid w:val="00F56A33"/>
    <w:rsid w:val="00FE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569ED"/>
  <w15:docId w15:val="{1C82E0A7-622B-4153-ABB1-571E0A8C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Cabealh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7647D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647D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7647DA"/>
    <w:rPr>
      <w:color w:val="CC9900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8D73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AppData\Roaming\Microsoft\Template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3AB548-2E1B-4ED5-9F6B-5522AAEBE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44</TotalTime>
  <Pages>18</Pages>
  <Words>404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Instalação de Serviços</vt:lpstr>
      <vt:lpstr>Instalação de Serviços</vt:lpstr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Instalação de Serviços</dc:title>
  <dc:subject>ADministração e Gestão de Redes e Sistemas</dc:subject>
  <dc:creator>João Veloso</dc:creator>
  <cp:keywords/>
  <cp:lastModifiedBy>João Veloso</cp:lastModifiedBy>
  <cp:revision>10</cp:revision>
  <cp:lastPrinted>2016-01-05T16:19:00Z</cp:lastPrinted>
  <dcterms:created xsi:type="dcterms:W3CDTF">2016-01-06T22:09:00Z</dcterms:created>
  <dcterms:modified xsi:type="dcterms:W3CDTF">2016-01-06T22:52:00Z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