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9E5603" w:rsidRDefault="009E5603">
          <w:pPr>
            <w:rPr>
              <w:kern w:val="28"/>
            </w:rPr>
          </w:pPr>
        </w:p>
        <w:p w:rsidR="009E5603" w:rsidRDefault="00754019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47E3069" wp14:editId="3814144C">
                    <wp:simplePos x="0" y="0"/>
                    <wp:positionH relativeFrom="margin">
                      <wp:posOffset>-37465</wp:posOffset>
                    </wp:positionH>
                    <wp:positionV relativeFrom="margin">
                      <wp:posOffset>7330440</wp:posOffset>
                    </wp:positionV>
                    <wp:extent cx="6272530" cy="847725"/>
                    <wp:effectExtent l="0" t="0" r="0" b="9525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84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5603" w:rsidRDefault="009F01A0" w:rsidP="00754019">
                                <w:pPr>
                                  <w:pStyle w:val="Subttulo"/>
                                  <w:jc w:val="right"/>
                                </w:pPr>
                                <w:sdt>
                                  <w:sdtPr>
                                    <w:alias w:val="Subtítulo"/>
                                    <w:id w:val="36965435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247F">
                                      <w:t>A</w:t>
                                    </w:r>
                                    <w:r w:rsidR="00754019">
                                      <w:t>Dministração e Gestão de Redes e Sistemas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7E306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-2.95pt;margin-top:577.2pt;width:493.9pt;height:66.75pt;z-index:25167462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" filled="f" stroked="f">
                    <v:textbox>
                      <w:txbxContent>
                        <w:p w:rsidR="009E5603" w:rsidRDefault="009F01A0" w:rsidP="00754019">
                          <w:pPr>
                            <w:pStyle w:val="Subttulo"/>
                            <w:jc w:val="right"/>
                          </w:pPr>
                          <w:sdt>
                            <w:sdtPr>
                              <w:alias w:val="Subtítulo"/>
                              <w:id w:val="36965435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6247F">
                                <w:t>A</w:t>
                              </w:r>
                              <w:r w:rsidR="00754019">
                                <w:t>Dministração e Gestão de Redes e Sistemas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55B6D84" wp14:editId="4F854CD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6501765</wp:posOffset>
                    </wp:positionV>
                    <wp:extent cx="6016625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5603" w:rsidRDefault="009F01A0" w:rsidP="00754019">
                                <w:pPr>
                                  <w:pStyle w:val="Ttulo"/>
                                  <w:jc w:val="right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-112816088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247F">
                                      <w:rPr>
                                        <w:sz w:val="56"/>
                                      </w:rPr>
                                      <w:t>Instalação de Serviços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5B6D84" id="Caixa de Texto 26" o:spid="_x0000_s1027" type="#_x0000_t202" style="position:absolute;margin-left:0;margin-top:511.95pt;width:473.75pt;height:69.8pt;z-index:251669504;visibility:visible;mso-wrap-style:square;mso-width-percent:94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oEvwIAAMc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" filled="f" stroked="f">
                    <v:textbox>
                      <w:txbxContent>
                        <w:p w:rsidR="009E5603" w:rsidRDefault="009F01A0" w:rsidP="00754019">
                          <w:pPr>
                            <w:pStyle w:val="Ttulo"/>
                            <w:jc w:val="right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-112816088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247F">
                                <w:rPr>
                                  <w:sz w:val="56"/>
                                </w:rPr>
                                <w:t>Instalação de Serviços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7E21040" wp14:editId="469644E9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5603" w:rsidRDefault="009F01A0">
                                <w:sdt>
                                  <w:sdtPr>
                                    <w:alias w:val="Síntese"/>
                                    <w:id w:val="-1570803515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ED00CB">
                                      <w:t>[Escreva a síntese do documento aqui. Normalmente, a síntese é um breve resumo do conteúdo do documento. Escreva a síntese do documento aqui. Normalmente, a síntese é um breve resumo do conteúdo do documento.]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E21040" id="Caixa de Texto 24" o:spid="_x0000_s1028" type="#_x0000_t202" style="position:absolute;margin-left:0;margin-top:0;width:473.75pt;height:63.35pt;z-index:251668480;visibility:visible;mso-wrap-style:square;mso-width-percent:94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" filled="f" stroked="f">
                    <v:textbox>
                      <w:txbxContent>
                        <w:p w:rsidR="009E5603" w:rsidRDefault="009F01A0">
                          <w:sdt>
                            <w:sdtPr>
                              <w:alias w:val="Síntese"/>
                              <w:id w:val="-1570803515"/>
                              <w:temporary/>
                              <w:showingPlcHdr/>
                            </w:sdtPr>
                            <w:sdtEndPr/>
                            <w:sdtContent>
                              <w:r w:rsidR="00ED00CB">
                                <w:t>[Escreva a síntese do documento aqui. Normalmente, a síntese é um breve resumo do conteúdo do documento. Escreva a síntese do documento aqui. Normalmente, a síntese é um breve resumo do conteúdo do documento.]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D00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6FF2B53" wp14:editId="462DFC6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5603" w:rsidRDefault="009E5603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46FF2B53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F+QcwIAAPU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" stroked="f" strokeweight=".5pt">
                    <v:fill r:id="rId9" o:title="" recolor="t" rotate="t" type="frame"/>
                    <v:textbox inset="0,0,0,0">
                      <w:txbxContent>
                        <w:p w:rsidR="009E5603" w:rsidRDefault="009E5603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D00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5C93629" wp14:editId="032F94F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4AFE940" id="Rec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8efnAIAADQFAAAOAAAAZHJzL2Uyb0RvYy54bWysVNuO0zAQfUfiHyy/d3Mh3TbRpqvdliKk&#10;BVYsfIDrOImFb9hu0wXxM/wK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VTfHn5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 w:rsidR="00ED00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371B76B" wp14:editId="4C9663DB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87CA699" id="Rec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PD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dS88OdAgAANA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 w:rsidR="00ED00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A0EC93F" wp14:editId="644B4AA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23B5017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L/nAIAADU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CKBJL/nAIAADU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ED00CB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52061543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E31246" w:rsidRDefault="00E31246">
          <w:pPr>
            <w:pStyle w:val="Cabealhodondice"/>
          </w:pPr>
          <w:r>
            <w:t>Índice</w:t>
          </w:r>
        </w:p>
        <w:p w:rsidR="00DE0052" w:rsidRDefault="00B90E15">
          <w:pPr>
            <w:pStyle w:val="ndice1"/>
            <w:tabs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77123" w:history="1">
            <w:r w:rsidR="00DE0052" w:rsidRPr="00C60896">
              <w:rPr>
                <w:rStyle w:val="Hiperligao"/>
                <w:noProof/>
              </w:rPr>
              <w:t>PostgreSQL e PHP5: Instalação</w:t>
            </w:r>
            <w:r w:rsidR="00DE0052">
              <w:rPr>
                <w:noProof/>
                <w:webHidden/>
              </w:rPr>
              <w:tab/>
            </w:r>
            <w:r w:rsidR="00DE0052">
              <w:rPr>
                <w:noProof/>
                <w:webHidden/>
              </w:rPr>
              <w:fldChar w:fldCharType="begin"/>
            </w:r>
            <w:r w:rsidR="00DE0052">
              <w:rPr>
                <w:noProof/>
                <w:webHidden/>
              </w:rPr>
              <w:instrText xml:space="preserve"> PAGEREF _Toc439777123 \h </w:instrText>
            </w:r>
            <w:r w:rsidR="00DE0052">
              <w:rPr>
                <w:noProof/>
                <w:webHidden/>
              </w:rPr>
            </w:r>
            <w:r w:rsidR="00DE0052">
              <w:rPr>
                <w:noProof/>
                <w:webHidden/>
              </w:rPr>
              <w:fldChar w:fldCharType="separate"/>
            </w:r>
            <w:r w:rsidR="00DE0052">
              <w:rPr>
                <w:noProof/>
                <w:webHidden/>
              </w:rPr>
              <w:t>2</w:t>
            </w:r>
            <w:r w:rsidR="00DE0052">
              <w:rPr>
                <w:noProof/>
                <w:webHidden/>
              </w:rPr>
              <w:fldChar w:fldCharType="end"/>
            </w:r>
          </w:hyperlink>
        </w:p>
        <w:p w:rsidR="00DE0052" w:rsidRDefault="009F01A0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39777124" w:history="1">
            <w:r w:rsidR="00DE0052" w:rsidRPr="00C60896">
              <w:rPr>
                <w:rStyle w:val="Hiperligao"/>
                <w:noProof/>
              </w:rPr>
              <w:t>Git e Moodle: Instalação</w:t>
            </w:r>
            <w:r w:rsidR="00DE0052">
              <w:rPr>
                <w:noProof/>
                <w:webHidden/>
              </w:rPr>
              <w:tab/>
            </w:r>
            <w:r w:rsidR="00DE0052">
              <w:rPr>
                <w:noProof/>
                <w:webHidden/>
              </w:rPr>
              <w:fldChar w:fldCharType="begin"/>
            </w:r>
            <w:r w:rsidR="00DE0052">
              <w:rPr>
                <w:noProof/>
                <w:webHidden/>
              </w:rPr>
              <w:instrText xml:space="preserve"> PAGEREF _Toc439777124 \h </w:instrText>
            </w:r>
            <w:r w:rsidR="00DE0052">
              <w:rPr>
                <w:noProof/>
                <w:webHidden/>
              </w:rPr>
            </w:r>
            <w:r w:rsidR="00DE0052">
              <w:rPr>
                <w:noProof/>
                <w:webHidden/>
              </w:rPr>
              <w:fldChar w:fldCharType="separate"/>
            </w:r>
            <w:r w:rsidR="00DE0052">
              <w:rPr>
                <w:noProof/>
                <w:webHidden/>
              </w:rPr>
              <w:t>4</w:t>
            </w:r>
            <w:r w:rsidR="00DE0052">
              <w:rPr>
                <w:noProof/>
                <w:webHidden/>
              </w:rPr>
              <w:fldChar w:fldCharType="end"/>
            </w:r>
          </w:hyperlink>
        </w:p>
        <w:p w:rsidR="00E31246" w:rsidRDefault="00B90E15">
          <w:r>
            <w:rPr>
              <w:b/>
              <w:bCs/>
              <w:noProof/>
            </w:rPr>
            <w:fldChar w:fldCharType="end"/>
          </w:r>
        </w:p>
      </w:sdtContent>
    </w:sdt>
    <w:p w:rsidR="00E31246" w:rsidRDefault="00E31246">
      <w:pPr>
        <w:spacing w:line="276" w:lineRule="auto"/>
      </w:pPr>
      <w:r>
        <w:br w:type="page"/>
      </w:r>
    </w:p>
    <w:bookmarkStart w:id="0" w:name="_Toc439777123"/>
    <w:p w:rsidR="005E21C4" w:rsidRDefault="005E21C4" w:rsidP="00071931">
      <w:pPr>
        <w:pStyle w:val="Cabealho1"/>
        <w:spacing w:line="360" w:lineRule="auto"/>
        <w:ind w:left="3175"/>
        <w:jc w:val="center"/>
        <w:rPr>
          <w:sz w:val="52"/>
          <w:szCs w:val="52"/>
        </w:rPr>
      </w:pPr>
      <w:r w:rsidRPr="00071931">
        <w:rPr>
          <w:noProof/>
          <w:sz w:val="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DCCF3" wp14:editId="5F2C80B5">
                <wp:simplePos x="0" y="0"/>
                <wp:positionH relativeFrom="column">
                  <wp:posOffset>-209550</wp:posOffset>
                </wp:positionH>
                <wp:positionV relativeFrom="paragraph">
                  <wp:posOffset>-233681</wp:posOffset>
                </wp:positionV>
                <wp:extent cx="1992630" cy="9697085"/>
                <wp:effectExtent l="0" t="0" r="7620" b="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9697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4AD59" id="Rectangle 17" o:spid="_x0000_s1026" style="position:absolute;margin-left:-16.5pt;margin-top:-18.4pt;width:156.9pt;height:763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" fillcolor="black [3213]" stroked="f"/>
            </w:pict>
          </mc:Fallback>
        </mc:AlternateContent>
      </w:r>
      <w:r w:rsidRPr="00071931"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529877" wp14:editId="00AFD89D">
                <wp:simplePos x="0" y="0"/>
                <wp:positionH relativeFrom="column">
                  <wp:posOffset>-69850</wp:posOffset>
                </wp:positionH>
                <wp:positionV relativeFrom="paragraph">
                  <wp:posOffset>-6985</wp:posOffset>
                </wp:positionV>
                <wp:extent cx="1560873" cy="9228212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73" cy="9228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1931" w:rsidRPr="00071931" w:rsidRDefault="00071931" w:rsidP="00071931">
                            <w:pPr>
                              <w:pStyle w:val="Subttulo"/>
                              <w:jc w:val="center"/>
                              <w:rPr>
                                <w:color w:val="C8C8B1" w:themeColor="background2"/>
                                <w:sz w:val="28"/>
                              </w:rPr>
                            </w:pPr>
                            <w:r>
                              <w:rPr>
                                <w:color w:val="C8C8B1" w:themeColor="background2"/>
                                <w:sz w:val="28"/>
                              </w:rPr>
                              <w:t>PostgresqL E PHP5</w:t>
                            </w:r>
                          </w:p>
                          <w:p w:rsidR="008B728B" w:rsidRPr="00F16CDA" w:rsidRDefault="008B728B" w:rsidP="00071931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F16CDA">
                              <w:rPr>
                                <w:color w:val="FFFFFF" w:themeColor="background1"/>
                                <w:sz w:val="24"/>
                              </w:rPr>
                              <w:t>PostgreSQL é uma poderosa ferramenta open source de gestão de base de dados. É uma das muitas alternativas ao MySQL.</w:t>
                            </w:r>
                          </w:p>
                          <w:p w:rsidR="00E31246" w:rsidRPr="00F16CDA" w:rsidRDefault="008B728B" w:rsidP="00071931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F16CDA">
                              <w:rPr>
                                <w:color w:val="FFFFFF" w:themeColor="background1"/>
                                <w:sz w:val="24"/>
                              </w:rPr>
                              <w:t xml:space="preserve">Já o PHP, na sua versão 5 é uma linguagem de scripting </w:t>
                            </w:r>
                            <w:r w:rsidR="00D94653" w:rsidRPr="00F16CDA">
                              <w:rPr>
                                <w:color w:val="FFFFFF" w:themeColor="background1"/>
                                <w:sz w:val="24"/>
                              </w:rPr>
                              <w:t>utilizada em aplicações que utilizam bases de dados como MediaWiki, Facebook, Wordpress, Joomla, entre outras.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29877" id="Text Box 14" o:spid="_x0000_s1030" type="#_x0000_t202" style="position:absolute;left:0;text-align:left;margin-left:-5.5pt;margin-top:-.55pt;width:122.9pt;height:72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" filled="f" fillcolor="white [3212]" stroked="f">
                <v:textbox>
                  <w:txbxContent>
                    <w:p w:rsidR="00071931" w:rsidRPr="00071931" w:rsidRDefault="00071931" w:rsidP="00071931">
                      <w:pPr>
                        <w:pStyle w:val="Subttulo"/>
                        <w:jc w:val="center"/>
                        <w:rPr>
                          <w:color w:val="C8C8B1" w:themeColor="background2"/>
                          <w:sz w:val="28"/>
                        </w:rPr>
                      </w:pPr>
                      <w:r>
                        <w:rPr>
                          <w:color w:val="C8C8B1" w:themeColor="background2"/>
                          <w:sz w:val="28"/>
                        </w:rPr>
                        <w:t>PostgresqL E PHP5</w:t>
                      </w:r>
                    </w:p>
                    <w:p w:rsidR="008B728B" w:rsidRPr="00F16CDA" w:rsidRDefault="008B728B" w:rsidP="00071931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4"/>
                        </w:rPr>
                      </w:pPr>
                      <w:r w:rsidRPr="00F16CDA">
                        <w:rPr>
                          <w:color w:val="FFFFFF" w:themeColor="background1"/>
                          <w:sz w:val="24"/>
                        </w:rPr>
                        <w:t>PostgreSQL é uma poderosa ferramenta open source de gestão de base de dados. É uma das muitas alternativas ao MySQL.</w:t>
                      </w:r>
                    </w:p>
                    <w:p w:rsidR="00E31246" w:rsidRPr="00F16CDA" w:rsidRDefault="008B728B" w:rsidP="00071931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4"/>
                        </w:rPr>
                      </w:pPr>
                      <w:r w:rsidRPr="00F16CDA">
                        <w:rPr>
                          <w:color w:val="FFFFFF" w:themeColor="background1"/>
                          <w:sz w:val="24"/>
                        </w:rPr>
                        <w:t xml:space="preserve">Já o PHP, na sua versão 5 é uma linguagem de scripting </w:t>
                      </w:r>
                      <w:r w:rsidR="00D94653" w:rsidRPr="00F16CDA">
                        <w:rPr>
                          <w:color w:val="FFFFFF" w:themeColor="background1"/>
                          <w:sz w:val="24"/>
                        </w:rPr>
                        <w:t>utilizada em aplicações que utilizam bases de dados como MediaWiki, Facebook, Wordpress, Joomla, entre outras.</w:t>
                      </w:r>
                    </w:p>
                  </w:txbxContent>
                </v:textbox>
              </v:shape>
            </w:pict>
          </mc:Fallback>
        </mc:AlternateContent>
      </w:r>
      <w:r w:rsidR="00071931" w:rsidRPr="00071931">
        <w:rPr>
          <w:szCs w:val="52"/>
        </w:rPr>
        <w:t>PostgreSQL e PHP5: Instalação</w:t>
      </w:r>
      <w:bookmarkEnd w:id="0"/>
    </w:p>
    <w:p w:rsidR="00071931" w:rsidRDefault="008B728B" w:rsidP="00071931">
      <w:pPr>
        <w:spacing w:line="360" w:lineRule="auto"/>
        <w:ind w:left="2948" w:firstLine="597"/>
        <w:jc w:val="both"/>
        <w:rPr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515A82B" wp14:editId="5AE16F1C">
            <wp:simplePos x="0" y="0"/>
            <wp:positionH relativeFrom="column">
              <wp:posOffset>4191000</wp:posOffset>
            </wp:positionH>
            <wp:positionV relativeFrom="paragraph">
              <wp:posOffset>9525</wp:posOffset>
            </wp:positionV>
            <wp:extent cx="1524000" cy="1524000"/>
            <wp:effectExtent l="0" t="0" r="0" b="0"/>
            <wp:wrapTight wrapText="bothSides">
              <wp:wrapPolygon edited="0">
                <wp:start x="8910" y="5130"/>
                <wp:lineTo x="5940" y="5940"/>
                <wp:lineTo x="810" y="8640"/>
                <wp:lineTo x="810" y="11340"/>
                <wp:lineTo x="2700" y="14310"/>
                <wp:lineTo x="7560" y="15660"/>
                <wp:lineTo x="8370" y="16200"/>
                <wp:lineTo x="13230" y="16200"/>
                <wp:lineTo x="14040" y="15660"/>
                <wp:lineTo x="18630" y="14310"/>
                <wp:lineTo x="20520" y="11070"/>
                <wp:lineTo x="20790" y="8640"/>
                <wp:lineTo x="15390" y="5940"/>
                <wp:lineTo x="12420" y="5130"/>
                <wp:lineTo x="8910" y="5130"/>
              </wp:wrapPolygon>
            </wp:wrapTight>
            <wp:docPr id="20" name="Imagem 20" descr="https://www.softel.co.jp/blogs/tech/wordpress/wp-content/uploads/2013/01/php-logo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oftel.co.jp/blogs/tech/wordpress/wp-content/uploads/2013/01/php-logo-300x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931">
        <w:rPr>
          <w:noProof/>
        </w:rPr>
        <w:drawing>
          <wp:anchor distT="0" distB="0" distL="114300" distR="114300" simplePos="0" relativeHeight="251686912" behindDoc="1" locked="0" layoutInCell="1" allowOverlap="1" wp14:anchorId="1570635C" wp14:editId="13A08044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142875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312" y="21438"/>
                <wp:lineTo x="21312" y="0"/>
                <wp:lineTo x="0" y="0"/>
              </wp:wrapPolygon>
            </wp:wrapTight>
            <wp:docPr id="19" name="Imagem 19" descr="http://www.tivix.com/uploads/blog_pics/postgresq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ivix.com/uploads/blog_pics/postgresql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1931" w:rsidRDefault="00071931" w:rsidP="00071931">
      <w:pPr>
        <w:spacing w:line="360" w:lineRule="auto"/>
        <w:ind w:left="2948" w:firstLine="597"/>
        <w:jc w:val="both"/>
        <w:rPr>
          <w:sz w:val="24"/>
          <w:szCs w:val="44"/>
        </w:rPr>
      </w:pPr>
    </w:p>
    <w:p w:rsidR="008B728B" w:rsidRDefault="008B728B" w:rsidP="00071931">
      <w:pPr>
        <w:spacing w:line="360" w:lineRule="auto"/>
        <w:ind w:left="2948" w:firstLine="597"/>
        <w:jc w:val="both"/>
        <w:rPr>
          <w:sz w:val="24"/>
          <w:szCs w:val="44"/>
        </w:rPr>
      </w:pPr>
    </w:p>
    <w:p w:rsidR="00071931" w:rsidRDefault="00071931" w:rsidP="008B728B">
      <w:pPr>
        <w:spacing w:line="360" w:lineRule="auto"/>
        <w:jc w:val="both"/>
        <w:rPr>
          <w:sz w:val="24"/>
          <w:szCs w:val="44"/>
        </w:rPr>
      </w:pPr>
    </w:p>
    <w:p w:rsidR="00D92699" w:rsidRDefault="00D92699" w:rsidP="00071931">
      <w:pPr>
        <w:spacing w:line="360" w:lineRule="auto"/>
        <w:ind w:left="2948" w:firstLine="597"/>
        <w:jc w:val="both"/>
        <w:rPr>
          <w:sz w:val="24"/>
          <w:szCs w:val="44"/>
        </w:rPr>
      </w:pPr>
      <w:r>
        <w:rPr>
          <w:sz w:val="24"/>
          <w:szCs w:val="44"/>
        </w:rPr>
        <w:t xml:space="preserve">De modo a possibilitar uma correta configuração do Moodle, </w:t>
      </w:r>
      <w:r w:rsidR="00D94653">
        <w:rPr>
          <w:sz w:val="24"/>
          <w:szCs w:val="44"/>
        </w:rPr>
        <w:t>o servidor necessitará de ter instalado a linguagem de scripting PHP</w:t>
      </w:r>
      <w:r w:rsidR="009A6CA3">
        <w:rPr>
          <w:sz w:val="24"/>
          <w:szCs w:val="44"/>
        </w:rPr>
        <w:t xml:space="preserve"> versão </w:t>
      </w:r>
      <w:r w:rsidR="00D94653">
        <w:rPr>
          <w:sz w:val="24"/>
          <w:szCs w:val="44"/>
        </w:rPr>
        <w:t>5 e a base de dados PostgreSQL.</w:t>
      </w:r>
    </w:p>
    <w:p w:rsidR="00D92699" w:rsidRDefault="00D94653" w:rsidP="00071931">
      <w:pPr>
        <w:spacing w:line="360" w:lineRule="auto"/>
        <w:ind w:left="2948" w:firstLine="597"/>
        <w:rPr>
          <w:sz w:val="24"/>
          <w:szCs w:val="44"/>
        </w:rPr>
      </w:pPr>
      <w:r w:rsidRPr="00D92699">
        <w:rPr>
          <w:noProof/>
          <w:sz w:val="24"/>
          <w:szCs w:val="44"/>
        </w:rPr>
        <mc:AlternateContent>
          <mc:Choice Requires="wps">
            <w:drawing>
              <wp:anchor distT="91440" distB="91440" distL="114300" distR="114300" simplePos="0" relativeHeight="251683840" behindDoc="0" locked="0" layoutInCell="1" allowOverlap="1" wp14:anchorId="0F655AE4" wp14:editId="3E5C9A6B">
                <wp:simplePos x="0" y="0"/>
                <wp:positionH relativeFrom="margin">
                  <wp:align>right</wp:align>
                </wp:positionH>
                <wp:positionV relativeFrom="margin">
                  <wp:posOffset>3500120</wp:posOffset>
                </wp:positionV>
                <wp:extent cx="4314825" cy="661035"/>
                <wp:effectExtent l="0" t="0" r="9525" b="5715"/>
                <wp:wrapSquare wrapText="bothSides"/>
                <wp:docPr id="10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661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699" w:rsidRPr="00D92699" w:rsidRDefault="00D92699">
                            <w:pPr>
                              <w:pStyle w:val="Citao"/>
                              <w:spacing w:after="0"/>
                              <w:rPr>
                                <w:lang w:val="en-US"/>
                              </w:rPr>
                            </w:pPr>
                            <w:r w:rsidRPr="00D9269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92699">
                              <w:rPr>
                                <w:color w:val="000000" w:themeColor="text1"/>
                                <w:lang w:val="en-US"/>
                              </w:rPr>
                              <w:t>sudo apt-get install php5-fpm php-apc php5-curl php5-gd php5-xmlrpc php5-intl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55AE4" id="Rectângulo 118" o:spid="_x0000_s1031" style="position:absolute;left:0;text-align:left;margin-left:288.55pt;margin-top:275.6pt;width:339.75pt;height:52.05pt;z-index:251683840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D92699" w:rsidRPr="00D92699" w:rsidRDefault="00D92699">
                      <w:pPr>
                        <w:pStyle w:val="Citao"/>
                        <w:spacing w:after="0"/>
                        <w:rPr>
                          <w:lang w:val="en-US"/>
                        </w:rPr>
                      </w:pPr>
                      <w:r w:rsidRPr="00D92699">
                        <w:rPr>
                          <w:lang w:val="en-US"/>
                        </w:rPr>
                        <w:t xml:space="preserve"> </w:t>
                      </w:r>
                      <w:r w:rsidRPr="00D92699">
                        <w:rPr>
                          <w:color w:val="000000" w:themeColor="text1"/>
                          <w:lang w:val="en-US"/>
                        </w:rPr>
                        <w:t>sudo apt-get install php5-fpm php-apc php5-curl php5-gd php5-xmlrpc php5-intl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sz w:val="24"/>
          <w:szCs w:val="44"/>
        </w:rPr>
        <w:t>O sistema operativo necessitará das seguintes dependências de PHP5:</w:t>
      </w:r>
      <w:r w:rsidR="00D92699">
        <w:rPr>
          <w:sz w:val="24"/>
          <w:szCs w:val="44"/>
        </w:rPr>
        <w:t xml:space="preserve"> </w:t>
      </w:r>
    </w:p>
    <w:p w:rsidR="00D92699" w:rsidRDefault="00D94653" w:rsidP="00D92699">
      <w:pPr>
        <w:ind w:left="2948" w:firstLine="597"/>
        <w:rPr>
          <w:sz w:val="24"/>
          <w:szCs w:val="44"/>
        </w:rPr>
      </w:pPr>
      <w:r w:rsidRPr="00D92699">
        <w:rPr>
          <w:noProof/>
          <w:sz w:val="24"/>
          <w:szCs w:val="44"/>
        </w:rPr>
        <mc:AlternateContent>
          <mc:Choice Requires="wps">
            <w:drawing>
              <wp:anchor distT="91440" distB="91440" distL="114300" distR="114300" simplePos="0" relativeHeight="251685888" behindDoc="0" locked="0" layoutInCell="1" allowOverlap="1" wp14:anchorId="019CE08E" wp14:editId="7A5F475A">
                <wp:simplePos x="0" y="0"/>
                <wp:positionH relativeFrom="margin">
                  <wp:align>right</wp:align>
                </wp:positionH>
                <wp:positionV relativeFrom="margin">
                  <wp:posOffset>4652645</wp:posOffset>
                </wp:positionV>
                <wp:extent cx="4286250" cy="651510"/>
                <wp:effectExtent l="0" t="0" r="0" b="0"/>
                <wp:wrapSquare wrapText="bothSides"/>
                <wp:docPr id="14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651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699" w:rsidRPr="00D92699" w:rsidRDefault="00D92699">
                            <w:pPr>
                              <w:pStyle w:val="Citao"/>
                              <w:spacing w:after="0"/>
                              <w:rPr>
                                <w:lang w:val="en-US"/>
                              </w:rPr>
                            </w:pPr>
                            <w:r w:rsidRPr="00D9269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92699">
                              <w:rPr>
                                <w:color w:val="000000" w:themeColor="text1"/>
                                <w:lang w:val="en-US"/>
                              </w:rPr>
                              <w:t>sudo apt-get install postgresql postgresql-contrib php5-pgsql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E08E" id="_x0000_s1032" style="position:absolute;left:0;text-align:left;margin-left:286.3pt;margin-top:366.35pt;width:337.5pt;height:51.3pt;z-index:251685888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D92699" w:rsidRPr="00D92699" w:rsidRDefault="00D92699">
                      <w:pPr>
                        <w:pStyle w:val="Citao"/>
                        <w:spacing w:after="0"/>
                        <w:rPr>
                          <w:lang w:val="en-US"/>
                        </w:rPr>
                      </w:pPr>
                      <w:r w:rsidRPr="00D92699">
                        <w:rPr>
                          <w:lang w:val="en-US"/>
                        </w:rPr>
                        <w:t xml:space="preserve"> </w:t>
                      </w:r>
                      <w:r w:rsidRPr="00D92699">
                        <w:rPr>
                          <w:color w:val="000000" w:themeColor="text1"/>
                          <w:lang w:val="en-US"/>
                        </w:rPr>
                        <w:t>sudo apt-get install postgresql postgresql-contrib php5-pgsql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sz w:val="24"/>
          <w:szCs w:val="44"/>
        </w:rPr>
        <w:t>Já a instalação do PostgreSQL necessitará destas:</w:t>
      </w:r>
    </w:p>
    <w:p w:rsidR="00D92699" w:rsidRDefault="00494E11" w:rsidP="005E21C4">
      <w:pPr>
        <w:ind w:left="2948" w:firstLine="597"/>
        <w:rPr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34414880" wp14:editId="47871ECE">
            <wp:simplePos x="0" y="0"/>
            <wp:positionH relativeFrom="margin">
              <wp:posOffset>2169795</wp:posOffset>
            </wp:positionH>
            <wp:positionV relativeFrom="paragraph">
              <wp:posOffset>1752600</wp:posOffset>
            </wp:positionV>
            <wp:extent cx="389572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547" y="21368"/>
                <wp:lineTo x="21547" y="0"/>
                <wp:lineTo x="0" y="0"/>
              </wp:wrapPolygon>
            </wp:wrapTight>
            <wp:docPr id="8" name="Imagem 8" descr="https://scontent-lhr3-1.xx.fbcdn.net/hphotos-xpa1/v/t34.0-12/12395671_1136321653059699_1653986668_n.jpg?oh=f46b5cad974da8b0f083b37e4da16788&amp;oe=568EC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hr3-1.xx.fbcdn.net/hphotos-xpa1/v/t34.0-12/12395671_1136321653059699_1653986668_n.jpg?oh=f46b5cad974da8b0f083b37e4da16788&amp;oe=568EC8B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13"/>
                    <a:stretch/>
                  </pic:blipFill>
                  <pic:spPr bwMode="auto">
                    <a:xfrm>
                      <a:off x="0" y="0"/>
                      <a:ext cx="3895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04D1">
        <w:rPr>
          <w:noProof/>
          <w:sz w:val="24"/>
          <w:szCs w:val="44"/>
        </w:rPr>
        <mc:AlternateContent>
          <mc:Choice Requires="wps">
            <w:drawing>
              <wp:anchor distT="91440" distB="91440" distL="114300" distR="114300" simplePos="0" relativeHeight="251689984" behindDoc="0" locked="0" layoutInCell="1" allowOverlap="1" wp14:anchorId="25B5A98B" wp14:editId="4535F1C4">
                <wp:simplePos x="0" y="0"/>
                <wp:positionH relativeFrom="margin">
                  <wp:align>right</wp:align>
                </wp:positionH>
                <wp:positionV relativeFrom="margin">
                  <wp:posOffset>5909945</wp:posOffset>
                </wp:positionV>
                <wp:extent cx="4267200" cy="352425"/>
                <wp:effectExtent l="0" t="0" r="0" b="9525"/>
                <wp:wrapSquare wrapText="bothSides"/>
                <wp:docPr id="118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4D1" w:rsidRDefault="007004D1" w:rsidP="007004D1">
                            <w:pPr>
                              <w:pStyle w:val="Citao"/>
                              <w:spacing w:after="0"/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sudo -u postgres psql</w:t>
                            </w:r>
                          </w:p>
                          <w:p w:rsidR="00494E11" w:rsidRDefault="00494E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5A98B" id="_x0000_s1033" style="position:absolute;left:0;text-align:left;margin-left:284.8pt;margin-top:465.35pt;width:336pt;height:27.75pt;z-index:25168998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7004D1" w:rsidRDefault="007004D1" w:rsidP="007004D1">
                      <w:pPr>
                        <w:pStyle w:val="Citao"/>
                        <w:spacing w:after="0"/>
                        <w:jc w:val="center"/>
                      </w:pPr>
                      <w:r>
                        <w:rPr>
                          <w:color w:val="000000" w:themeColor="text1"/>
                        </w:rPr>
                        <w:t>sudo -u postgres psql</w:t>
                      </w:r>
                    </w:p>
                    <w:p w:rsidR="00494E11" w:rsidRDefault="00494E11"/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B57F1">
        <w:rPr>
          <w:sz w:val="24"/>
          <w:szCs w:val="44"/>
        </w:rPr>
        <w:t>Após a instalação, iniciamos a base de dados com o comando:</w:t>
      </w:r>
    </w:p>
    <w:p w:rsidR="00494E11" w:rsidRDefault="00494E11" w:rsidP="00494E11">
      <w:pPr>
        <w:rPr>
          <w:sz w:val="24"/>
          <w:szCs w:val="44"/>
        </w:rPr>
      </w:pPr>
    </w:p>
    <w:p w:rsidR="00494E11" w:rsidRDefault="00494E11" w:rsidP="00494E11">
      <w:pPr>
        <w:rPr>
          <w:sz w:val="24"/>
          <w:szCs w:val="44"/>
        </w:rPr>
      </w:pPr>
    </w:p>
    <w:p w:rsidR="00494E11" w:rsidRDefault="00494E11" w:rsidP="00494E11">
      <w:pPr>
        <w:rPr>
          <w:sz w:val="24"/>
          <w:szCs w:val="44"/>
        </w:rPr>
      </w:pPr>
    </w:p>
    <w:p w:rsidR="00494E11" w:rsidRDefault="00494E11" w:rsidP="00494E11">
      <w:pPr>
        <w:rPr>
          <w:sz w:val="24"/>
          <w:szCs w:val="44"/>
        </w:rPr>
      </w:pPr>
    </w:p>
    <w:p w:rsidR="00494E11" w:rsidRDefault="00494E11" w:rsidP="00494E11">
      <w:pPr>
        <w:rPr>
          <w:sz w:val="24"/>
          <w:szCs w:val="44"/>
        </w:rPr>
      </w:pPr>
    </w:p>
    <w:p w:rsidR="00494E11" w:rsidRDefault="00494E11">
      <w:pPr>
        <w:spacing w:line="276" w:lineRule="auto"/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7004D1" w:rsidRDefault="00494E11" w:rsidP="00846B8D">
      <w:pPr>
        <w:spacing w:line="360" w:lineRule="auto"/>
        <w:ind w:firstLine="597"/>
        <w:jc w:val="both"/>
        <w:rPr>
          <w:sz w:val="24"/>
          <w:szCs w:val="44"/>
        </w:rPr>
      </w:pPr>
      <w:r w:rsidRPr="007004D1">
        <w:rPr>
          <w:noProof/>
          <w:sz w:val="24"/>
          <w:szCs w:val="44"/>
        </w:rPr>
        <w:lastRenderedPageBreak/>
        <mc:AlternateContent>
          <mc:Choice Requires="wps">
            <w:drawing>
              <wp:anchor distT="91440" distB="91440" distL="114300" distR="114300" simplePos="0" relativeHeight="251693056" behindDoc="0" locked="0" layoutInCell="1" allowOverlap="1" wp14:anchorId="6AD0987D" wp14:editId="5F76D1D1">
                <wp:simplePos x="0" y="0"/>
                <wp:positionH relativeFrom="margin">
                  <wp:align>center</wp:align>
                </wp:positionH>
                <wp:positionV relativeFrom="margin">
                  <wp:posOffset>537845</wp:posOffset>
                </wp:positionV>
                <wp:extent cx="4314825" cy="685800"/>
                <wp:effectExtent l="0" t="0" r="9525" b="0"/>
                <wp:wrapSquare wrapText="bothSides"/>
                <wp:docPr id="9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4D1" w:rsidRPr="007004D1" w:rsidRDefault="007004D1">
                            <w:pPr>
                              <w:pStyle w:val="Citao"/>
                              <w:spacing w:after="0"/>
                              <w:rPr>
                                <w:lang w:val="en-US"/>
                              </w:rPr>
                            </w:pPr>
                            <w:r w:rsidRPr="007004D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004D1">
                              <w:rPr>
                                <w:color w:val="000000" w:themeColor="text1"/>
                                <w:lang w:val="en-US"/>
                              </w:rPr>
                              <w:t>CREATE USER moodleadmin WITH PASSWORD ‘1’;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0987D" id="_x0000_s1034" style="position:absolute;left:0;text-align:left;margin-left:0;margin-top:42.35pt;width:339.75pt;height:54pt;z-index:251693056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7004D1" w:rsidRPr="007004D1" w:rsidRDefault="007004D1">
                      <w:pPr>
                        <w:pStyle w:val="Citao"/>
                        <w:spacing w:after="0"/>
                        <w:rPr>
                          <w:lang w:val="en-US"/>
                        </w:rPr>
                      </w:pPr>
                      <w:r w:rsidRPr="007004D1">
                        <w:rPr>
                          <w:lang w:val="en-US"/>
                        </w:rPr>
                        <w:t xml:space="preserve"> </w:t>
                      </w:r>
                      <w:r w:rsidRPr="007004D1">
                        <w:rPr>
                          <w:color w:val="000000" w:themeColor="text1"/>
                          <w:lang w:val="en-US"/>
                        </w:rPr>
                        <w:t>CREATE USER moodleadmin WITH PASSWORD ‘1’;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sz w:val="24"/>
          <w:szCs w:val="44"/>
        </w:rPr>
        <w:t>O Administrador deve agora criar uma conta de utilizador dentro da prompt do postgres:</w:t>
      </w:r>
    </w:p>
    <w:p w:rsidR="00494E11" w:rsidRDefault="00494E11" w:rsidP="00846B8D">
      <w:pPr>
        <w:spacing w:line="360" w:lineRule="auto"/>
        <w:ind w:left="2948" w:firstLine="597"/>
        <w:jc w:val="both"/>
        <w:rPr>
          <w:sz w:val="24"/>
          <w:szCs w:val="44"/>
        </w:rPr>
      </w:pPr>
    </w:p>
    <w:p w:rsidR="00494E11" w:rsidRDefault="00494E11" w:rsidP="00846B8D">
      <w:pPr>
        <w:spacing w:line="360" w:lineRule="auto"/>
        <w:ind w:left="2948" w:firstLine="597"/>
        <w:jc w:val="both"/>
        <w:rPr>
          <w:sz w:val="24"/>
          <w:szCs w:val="44"/>
        </w:rPr>
      </w:pPr>
    </w:p>
    <w:p w:rsidR="00494E11" w:rsidRDefault="00494E11" w:rsidP="00846B8D">
      <w:pPr>
        <w:spacing w:line="360" w:lineRule="auto"/>
        <w:ind w:left="2948" w:firstLine="597"/>
        <w:jc w:val="both"/>
        <w:rPr>
          <w:sz w:val="24"/>
          <w:szCs w:val="44"/>
        </w:rPr>
      </w:pPr>
    </w:p>
    <w:p w:rsidR="00494E11" w:rsidRDefault="00494E11" w:rsidP="00846B8D">
      <w:pPr>
        <w:spacing w:line="360" w:lineRule="auto"/>
        <w:ind w:left="2948" w:firstLine="597"/>
        <w:jc w:val="both"/>
        <w:rPr>
          <w:sz w:val="24"/>
          <w:szCs w:val="44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C5C3A08" wp14:editId="292B2F7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0957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500" y="21192"/>
                <wp:lineTo x="21500" y="0"/>
                <wp:lineTo x="0" y="0"/>
              </wp:wrapPolygon>
            </wp:wrapTight>
            <wp:docPr id="21" name="Imagem 21" descr="https://scontent-lhr3-1.xx.fbcdn.net/hphotos-xpf1/v/t34.0-12/12388256_1136322493059615_431579939_n.jpg?oh=0a2524e5ec0f8b2057b364f8fb4d6b3f&amp;oe=568DC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lhr3-1.xx.fbcdn.net/hphotos-xpf1/v/t34.0-12/12388256_1136322493059615_431579939_n.jpg?oh=0a2524e5ec0f8b2057b364f8fb4d6b3f&amp;oe=568DCCA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9DB" w:rsidRDefault="007B29DB" w:rsidP="00846B8D">
      <w:pPr>
        <w:spacing w:line="360" w:lineRule="auto"/>
        <w:ind w:firstLine="597"/>
        <w:jc w:val="both"/>
        <w:rPr>
          <w:sz w:val="24"/>
          <w:szCs w:val="44"/>
        </w:rPr>
      </w:pPr>
    </w:p>
    <w:p w:rsidR="002A4729" w:rsidRDefault="002A4729" w:rsidP="00846B8D">
      <w:pPr>
        <w:spacing w:line="360" w:lineRule="auto"/>
        <w:ind w:firstLine="597"/>
        <w:jc w:val="both"/>
        <w:rPr>
          <w:sz w:val="24"/>
          <w:szCs w:val="44"/>
        </w:rPr>
      </w:pPr>
      <w:r>
        <w:rPr>
          <w:sz w:val="24"/>
          <w:szCs w:val="44"/>
        </w:rPr>
        <w:t>É criada agora a base de dados para o utilizador ‘moodleadmin’</w:t>
      </w:r>
    </w:p>
    <w:p w:rsidR="001368E1" w:rsidRDefault="001368E1" w:rsidP="00846B8D">
      <w:pPr>
        <w:spacing w:line="360" w:lineRule="auto"/>
        <w:ind w:firstLine="597"/>
        <w:jc w:val="both"/>
        <w:rPr>
          <w:sz w:val="24"/>
          <w:szCs w:val="44"/>
        </w:rPr>
      </w:pPr>
    </w:p>
    <w:p w:rsidR="001368E1" w:rsidRDefault="001368E1" w:rsidP="00846B8D">
      <w:pPr>
        <w:spacing w:line="360" w:lineRule="auto"/>
        <w:ind w:firstLine="597"/>
        <w:jc w:val="both"/>
        <w:rPr>
          <w:sz w:val="24"/>
          <w:szCs w:val="44"/>
        </w:rPr>
      </w:pPr>
    </w:p>
    <w:p w:rsidR="002A4729" w:rsidRDefault="00C75298" w:rsidP="00846B8D">
      <w:pPr>
        <w:spacing w:line="360" w:lineRule="auto"/>
        <w:ind w:firstLine="597"/>
        <w:jc w:val="both"/>
        <w:rPr>
          <w:sz w:val="24"/>
          <w:szCs w:val="44"/>
        </w:rPr>
      </w:pPr>
      <w:r w:rsidRPr="007004D1">
        <w:rPr>
          <w:noProof/>
          <w:sz w:val="24"/>
          <w:szCs w:val="44"/>
        </w:rPr>
        <mc:AlternateContent>
          <mc:Choice Requires="wps">
            <w:drawing>
              <wp:anchor distT="91440" distB="91440" distL="114300" distR="114300" simplePos="0" relativeHeight="251732992" behindDoc="0" locked="0" layoutInCell="1" allowOverlap="1" wp14:anchorId="534868E1" wp14:editId="1BEC66C4">
                <wp:simplePos x="0" y="0"/>
                <wp:positionH relativeFrom="margin">
                  <wp:align>center</wp:align>
                </wp:positionH>
                <wp:positionV relativeFrom="margin">
                  <wp:posOffset>3837940</wp:posOffset>
                </wp:positionV>
                <wp:extent cx="5067300" cy="1009650"/>
                <wp:effectExtent l="0" t="0" r="0" b="0"/>
                <wp:wrapSquare wrapText="bothSides"/>
                <wp:docPr id="109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1009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8E1" w:rsidRDefault="001368E1" w:rsidP="001368E1">
                            <w:pPr>
                              <w:pStyle w:val="Citao"/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sudo -u postgres psql template1</w:t>
                            </w:r>
                          </w:p>
                          <w:p w:rsidR="001368E1" w:rsidRDefault="001368E1" w:rsidP="00136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 ALTER USER postgres WITH PASSWORD ‘1’;</w:t>
                            </w:r>
                          </w:p>
                          <w:p w:rsidR="001368E1" w:rsidRPr="001368E1" w:rsidRDefault="001368E1" w:rsidP="001368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 \q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868E1" id="_x0000_s1035" style="position:absolute;left:0;text-align:left;margin-left:0;margin-top:302.2pt;width:399pt;height:79.5pt;z-index:25173299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1368E1" w:rsidRDefault="001368E1" w:rsidP="001368E1">
                      <w:pPr>
                        <w:pStyle w:val="Citao"/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sudo -u postgres psql template1</w:t>
                      </w:r>
                    </w:p>
                    <w:p w:rsidR="001368E1" w:rsidRDefault="001368E1" w:rsidP="001368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 ALTER USER postgres WITH PASSWORD ‘1’;</w:t>
                      </w:r>
                    </w:p>
                    <w:p w:rsidR="001368E1" w:rsidRPr="001368E1" w:rsidRDefault="001368E1" w:rsidP="001368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 \q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A4729" w:rsidRPr="007004D1">
        <w:rPr>
          <w:noProof/>
          <w:sz w:val="24"/>
          <w:szCs w:val="44"/>
        </w:rPr>
        <mc:AlternateContent>
          <mc:Choice Requires="wps">
            <w:drawing>
              <wp:anchor distT="91440" distB="91440" distL="114300" distR="114300" simplePos="0" relativeHeight="251730944" behindDoc="0" locked="0" layoutInCell="1" allowOverlap="1" wp14:anchorId="3A664479" wp14:editId="005D9DBE">
                <wp:simplePos x="0" y="0"/>
                <wp:positionH relativeFrom="margin">
                  <wp:align>center</wp:align>
                </wp:positionH>
                <wp:positionV relativeFrom="margin">
                  <wp:posOffset>2738120</wp:posOffset>
                </wp:positionV>
                <wp:extent cx="5057775" cy="685800"/>
                <wp:effectExtent l="0" t="0" r="9525" b="0"/>
                <wp:wrapSquare wrapText="bothSides"/>
                <wp:docPr id="108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729" w:rsidRPr="007004D1" w:rsidRDefault="002A4729" w:rsidP="002A4729">
                            <w:pPr>
                              <w:pStyle w:val="Citao"/>
                              <w:spacing w:after="0"/>
                              <w:rPr>
                                <w:lang w:val="en-US"/>
                              </w:rPr>
                            </w:pPr>
                            <w:r w:rsidRPr="007004D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sudo -u postgres created -E utf8 -O moodleadmin 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4479" id="_x0000_s1036" style="position:absolute;left:0;text-align:left;margin-left:0;margin-top:215.6pt;width:398.25pt;height:54pt;z-index:25173094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2A4729" w:rsidRPr="007004D1" w:rsidRDefault="002A4729" w:rsidP="002A4729">
                      <w:pPr>
                        <w:pStyle w:val="Citao"/>
                        <w:spacing w:after="0"/>
                        <w:rPr>
                          <w:lang w:val="en-US"/>
                        </w:rPr>
                      </w:pPr>
                      <w:r w:rsidRPr="007004D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sudo -u postgres created -E utf8 -O moodleadmin moodle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368E1">
        <w:rPr>
          <w:sz w:val="24"/>
          <w:szCs w:val="44"/>
        </w:rPr>
        <w:t>É protegido o acesso à base de dados com uma password de admin</w:t>
      </w:r>
      <w:r>
        <w:rPr>
          <w:sz w:val="24"/>
          <w:szCs w:val="44"/>
        </w:rPr>
        <w:t>, neste caso ‘1’</w:t>
      </w:r>
      <w:r w:rsidR="001368E1">
        <w:rPr>
          <w:sz w:val="24"/>
          <w:szCs w:val="44"/>
        </w:rPr>
        <w:t>.</w:t>
      </w:r>
    </w:p>
    <w:p w:rsidR="001368E1" w:rsidRDefault="001368E1" w:rsidP="00846B8D">
      <w:pPr>
        <w:spacing w:line="360" w:lineRule="auto"/>
        <w:ind w:firstLine="597"/>
        <w:jc w:val="both"/>
        <w:rPr>
          <w:sz w:val="24"/>
          <w:szCs w:val="44"/>
        </w:rPr>
      </w:pPr>
    </w:p>
    <w:p w:rsidR="001368E1" w:rsidRDefault="001368E1" w:rsidP="00846B8D">
      <w:pPr>
        <w:spacing w:line="360" w:lineRule="auto"/>
        <w:ind w:firstLine="597"/>
        <w:jc w:val="both"/>
        <w:rPr>
          <w:sz w:val="24"/>
          <w:szCs w:val="44"/>
        </w:rPr>
      </w:pPr>
    </w:p>
    <w:p w:rsidR="001368E1" w:rsidRDefault="001368E1" w:rsidP="00846B8D">
      <w:pPr>
        <w:spacing w:line="360" w:lineRule="auto"/>
        <w:ind w:firstLine="597"/>
        <w:jc w:val="both"/>
        <w:rPr>
          <w:sz w:val="24"/>
          <w:szCs w:val="44"/>
        </w:rPr>
      </w:pPr>
    </w:p>
    <w:p w:rsidR="00C75298" w:rsidRDefault="00C75298" w:rsidP="00C75298">
      <w:pPr>
        <w:spacing w:line="360" w:lineRule="auto"/>
        <w:ind w:firstLine="597"/>
        <w:jc w:val="both"/>
        <w:rPr>
          <w:sz w:val="24"/>
          <w:szCs w:val="44"/>
        </w:rPr>
      </w:pPr>
      <w:r>
        <w:rPr>
          <w:sz w:val="24"/>
          <w:szCs w:val="44"/>
        </w:rPr>
        <w:t>Após a criação bem-sucedida do utilizador e da base de dados, o administrador pode agora sair da prompt do postgres com o comando \q + tecla ENTER.</w:t>
      </w:r>
    </w:p>
    <w:p w:rsidR="00C75298" w:rsidRDefault="00C75298" w:rsidP="00C75298">
      <w:pPr>
        <w:spacing w:line="360" w:lineRule="auto"/>
        <w:ind w:firstLine="597"/>
        <w:jc w:val="both"/>
        <w:rPr>
          <w:sz w:val="24"/>
          <w:szCs w:val="44"/>
        </w:rPr>
      </w:pPr>
      <w:r w:rsidRPr="00B76CE5">
        <w:rPr>
          <w:noProof/>
          <w:sz w:val="24"/>
          <w:szCs w:val="44"/>
        </w:rPr>
        <mc:AlternateContent>
          <mc:Choice Requires="wps">
            <w:drawing>
              <wp:anchor distT="91440" distB="91440" distL="114300" distR="114300" simplePos="0" relativeHeight="251737088" behindDoc="0" locked="0" layoutInCell="1" allowOverlap="1" wp14:anchorId="0E61FA36" wp14:editId="5FC8B07F">
                <wp:simplePos x="0" y="0"/>
                <wp:positionH relativeFrom="margin">
                  <wp:posOffset>74295</wp:posOffset>
                </wp:positionH>
                <wp:positionV relativeFrom="margin">
                  <wp:posOffset>6062345</wp:posOffset>
                </wp:positionV>
                <wp:extent cx="6038850" cy="619125"/>
                <wp:effectExtent l="0" t="0" r="0" b="9525"/>
                <wp:wrapSquare wrapText="bothSides"/>
                <wp:docPr id="22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61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298" w:rsidRDefault="00C75298" w:rsidP="00C75298">
                            <w:pPr>
                              <w:pStyle w:val="Citao"/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sudo apt-get install graphviz aspell php5-pspell php5-curl php5-gd php5-intl php5-mysql php5-xmlrpc php5-ldap clamav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1FA36" id="_x0000_s1037" style="position:absolute;left:0;text-align:left;margin-left:5.85pt;margin-top:477.35pt;width:475.5pt;height:48.75pt;z-index:2517370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C75298" w:rsidRDefault="00C75298" w:rsidP="00C75298">
                      <w:pPr>
                        <w:pStyle w:val="Citao"/>
                        <w:spacing w:after="0"/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sudo apt-get install graphviz aspell php5-pspell php5-curl php5-gd php5-intl php5-mysql php5-xmlrpc php5-ldap clamav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sz w:val="24"/>
          <w:szCs w:val="44"/>
        </w:rPr>
        <w:t>Instalamos ainda algumas dependências restantes para o serviço:</w:t>
      </w:r>
    </w:p>
    <w:p w:rsidR="00C75298" w:rsidRDefault="00C75298" w:rsidP="00C75298">
      <w:pPr>
        <w:spacing w:line="360" w:lineRule="auto"/>
        <w:ind w:firstLine="597"/>
        <w:jc w:val="both"/>
        <w:rPr>
          <w:sz w:val="24"/>
          <w:szCs w:val="44"/>
        </w:rPr>
      </w:pPr>
      <w:r>
        <w:rPr>
          <w:sz w:val="24"/>
          <w:szCs w:val="44"/>
        </w:rPr>
        <w:t>(A instalação do módulo php5-mysql é opcional).</w:t>
      </w:r>
    </w:p>
    <w:p w:rsidR="001368E1" w:rsidRDefault="001368E1" w:rsidP="00846B8D">
      <w:pPr>
        <w:spacing w:line="360" w:lineRule="auto"/>
        <w:ind w:firstLine="597"/>
        <w:jc w:val="both"/>
        <w:rPr>
          <w:sz w:val="24"/>
          <w:szCs w:val="44"/>
        </w:rPr>
      </w:pPr>
      <w:r>
        <w:rPr>
          <w:sz w:val="24"/>
          <w:szCs w:val="44"/>
        </w:rPr>
        <w:t>Reinicia-se a base de dados:</w:t>
      </w:r>
    </w:p>
    <w:p w:rsidR="001368E1" w:rsidRDefault="00C75298" w:rsidP="00846B8D">
      <w:pPr>
        <w:spacing w:line="360" w:lineRule="auto"/>
        <w:ind w:firstLine="597"/>
        <w:jc w:val="both"/>
        <w:rPr>
          <w:sz w:val="24"/>
          <w:szCs w:val="44"/>
        </w:rPr>
      </w:pPr>
      <w:r w:rsidRPr="007004D1">
        <w:rPr>
          <w:noProof/>
          <w:sz w:val="24"/>
          <w:szCs w:val="44"/>
        </w:rPr>
        <mc:AlternateContent>
          <mc:Choice Requires="wps">
            <w:drawing>
              <wp:anchor distT="91440" distB="91440" distL="114300" distR="114300" simplePos="0" relativeHeight="251735040" behindDoc="0" locked="0" layoutInCell="1" allowOverlap="1" wp14:anchorId="5C8AE604" wp14:editId="57A6FC45">
                <wp:simplePos x="0" y="0"/>
                <wp:positionH relativeFrom="margin">
                  <wp:align>center</wp:align>
                </wp:positionH>
                <wp:positionV relativeFrom="margin">
                  <wp:posOffset>7565390</wp:posOffset>
                </wp:positionV>
                <wp:extent cx="5057775" cy="685800"/>
                <wp:effectExtent l="0" t="0" r="9525" b="0"/>
                <wp:wrapSquare wrapText="bothSides"/>
                <wp:docPr id="110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8E1" w:rsidRPr="001368E1" w:rsidRDefault="001368E1" w:rsidP="001368E1">
                            <w:pPr>
                              <w:pStyle w:val="Citao"/>
                              <w:spacing w:after="0"/>
                            </w:pPr>
                            <w:r w:rsidRPr="001368E1">
                              <w:t xml:space="preserve"> </w:t>
                            </w:r>
                            <w:r w:rsidRPr="001368E1">
                              <w:rPr>
                                <w:color w:val="000000" w:themeColor="text1"/>
                              </w:rPr>
                              <w:t>sudo /etc/init.d/postgresql-x.x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AE604" id="_x0000_s1038" style="position:absolute;left:0;text-align:left;margin-left:0;margin-top:595.7pt;width:398.25pt;height:54pt;z-index:251735040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1368E1" w:rsidRPr="001368E1" w:rsidRDefault="001368E1" w:rsidP="001368E1">
                      <w:pPr>
                        <w:pStyle w:val="Citao"/>
                        <w:spacing w:after="0"/>
                      </w:pPr>
                      <w:r w:rsidRPr="001368E1">
                        <w:t xml:space="preserve"> </w:t>
                      </w:r>
                      <w:r w:rsidRPr="001368E1">
                        <w:rPr>
                          <w:color w:val="000000" w:themeColor="text1"/>
                        </w:rPr>
                        <w:t>sudo /etc/init.d/postgresql-x.x restart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1368E1" w:rsidRDefault="001368E1" w:rsidP="00846B8D">
      <w:pPr>
        <w:spacing w:line="360" w:lineRule="auto"/>
        <w:ind w:firstLine="597"/>
        <w:jc w:val="both"/>
        <w:rPr>
          <w:sz w:val="24"/>
          <w:szCs w:val="44"/>
        </w:rPr>
      </w:pPr>
    </w:p>
    <w:p w:rsidR="00B76CE5" w:rsidRDefault="001368E1" w:rsidP="00C75298">
      <w:pPr>
        <w:spacing w:line="360" w:lineRule="auto"/>
        <w:ind w:firstLine="597"/>
        <w:jc w:val="both"/>
        <w:rPr>
          <w:sz w:val="24"/>
          <w:szCs w:val="44"/>
        </w:rPr>
      </w:pPr>
      <w:r>
        <w:rPr>
          <w:sz w:val="24"/>
          <w:szCs w:val="44"/>
        </w:rPr>
        <w:t>(é inserido o valor da versão atual do postgresql que esteja a ser utilizada no lugar dos ‘x’ aqui representados).</w:t>
      </w:r>
    </w:p>
    <w:p w:rsidR="00763A69" w:rsidRDefault="00B76CE5" w:rsidP="00763A69">
      <w:pPr>
        <w:spacing w:line="360" w:lineRule="auto"/>
        <w:ind w:firstLine="597"/>
        <w:jc w:val="both"/>
        <w:rPr>
          <w:sz w:val="24"/>
          <w:szCs w:val="44"/>
        </w:rPr>
      </w:pPr>
      <w:r>
        <w:rPr>
          <w:sz w:val="24"/>
          <w:szCs w:val="44"/>
        </w:rPr>
        <w:lastRenderedPageBreak/>
        <w:t>Com a configuração inicial do PostgreSQL, do PHP5 e com a criaç</w:t>
      </w:r>
      <w:r w:rsidR="00763A69">
        <w:rPr>
          <w:sz w:val="24"/>
          <w:szCs w:val="44"/>
        </w:rPr>
        <w:t>ão de um utilizador dá-se por concluída a instalação destes serviços.</w:t>
      </w:r>
    </w:p>
    <w:p w:rsidR="00763A69" w:rsidRDefault="00763A69" w:rsidP="00763A69">
      <w:pPr>
        <w:spacing w:line="360" w:lineRule="auto"/>
        <w:ind w:firstLine="597"/>
        <w:jc w:val="both"/>
        <w:rPr>
          <w:sz w:val="24"/>
          <w:szCs w:val="44"/>
        </w:rPr>
      </w:pPr>
      <w:r>
        <w:rPr>
          <w:sz w:val="24"/>
          <w:szCs w:val="44"/>
        </w:rPr>
        <w:t>Prossegue-se então à instalação do serviço de controlo Git para obter a versão mais recente do Moodle a partir dos repositórios oficiais no capítulo seguinte.</w:t>
      </w:r>
    </w:p>
    <w:p w:rsidR="00763A69" w:rsidRDefault="00763A69">
      <w:pPr>
        <w:spacing w:line="276" w:lineRule="auto"/>
        <w:rPr>
          <w:sz w:val="24"/>
          <w:szCs w:val="44"/>
        </w:rPr>
      </w:pPr>
      <w:r>
        <w:rPr>
          <w:sz w:val="24"/>
          <w:szCs w:val="44"/>
        </w:rPr>
        <w:br w:type="page"/>
      </w:r>
    </w:p>
    <w:p w:rsidR="00763A69" w:rsidRDefault="002B51BB" w:rsidP="008722E7">
      <w:pPr>
        <w:pStyle w:val="Cabealho1"/>
        <w:ind w:left="3175"/>
        <w:jc w:val="center"/>
        <w:rPr>
          <w:sz w:val="24"/>
          <w:szCs w:val="44"/>
        </w:rPr>
      </w:pPr>
      <w:bookmarkStart w:id="1" w:name="_Toc439777124"/>
      <w:r w:rsidRPr="008722E7">
        <w:rPr>
          <w:noProof/>
          <w:sz w:val="10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EE6FBA" wp14:editId="72410BBB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1560873" cy="9228212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73" cy="9228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51BB" w:rsidRPr="00071931" w:rsidRDefault="002B51BB" w:rsidP="002B51BB">
                            <w:pPr>
                              <w:pStyle w:val="Subttulo"/>
                              <w:jc w:val="center"/>
                              <w:rPr>
                                <w:color w:val="C8C8B1" w:themeColor="background2"/>
                                <w:sz w:val="28"/>
                              </w:rPr>
                            </w:pPr>
                            <w:r>
                              <w:rPr>
                                <w:color w:val="C8C8B1" w:themeColor="background2"/>
                                <w:sz w:val="28"/>
                              </w:rPr>
                              <w:t>Git e Moodle</w:t>
                            </w:r>
                          </w:p>
                          <w:p w:rsidR="00032579" w:rsidRPr="00F16CDA" w:rsidRDefault="00032579" w:rsidP="002B51BB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F16CDA">
                              <w:rPr>
                                <w:color w:val="FFFFFF" w:themeColor="background1"/>
                                <w:sz w:val="24"/>
                              </w:rPr>
                              <w:t>Git</w:t>
                            </w:r>
                            <w:r w:rsidR="002B51BB" w:rsidRPr="00F16CDA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F16CDA">
                              <w:rPr>
                                <w:color w:val="FFFFFF" w:themeColor="background1"/>
                                <w:sz w:val="24"/>
                              </w:rPr>
                              <w:t>é um sistema de controlo de versões focado na rapi</w:t>
                            </w:r>
                            <w:r w:rsidR="002D2EB5" w:rsidRPr="00F16CDA">
                              <w:rPr>
                                <w:color w:val="FFFFFF" w:themeColor="background1"/>
                                <w:sz w:val="24"/>
                              </w:rPr>
                              <w:t>dez e na integração de dados. É um software</w:t>
                            </w:r>
                            <w:r w:rsidRPr="00F16CDA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2D2EB5" w:rsidRPr="00F16CDA">
                              <w:rPr>
                                <w:color w:val="FFFFFF" w:themeColor="background1"/>
                                <w:sz w:val="24"/>
                              </w:rPr>
                              <w:t>Open Source.</w:t>
                            </w:r>
                          </w:p>
                          <w:p w:rsidR="002D2EB5" w:rsidRPr="00F16CDA" w:rsidRDefault="002D2EB5" w:rsidP="002B51BB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F16CDA">
                              <w:rPr>
                                <w:color w:val="FFFFFF" w:themeColor="background1"/>
                                <w:sz w:val="24"/>
                              </w:rPr>
                              <w:t>O Moodle é um serviço Web criado a pensar nas necessidades dos estudantes e das entidades de Ensino. Pretende disponibilizar uma plataforma onde o conteúdo pode ser partilhado entre professores e alunos. O Moodle possibilita ainda a capacidade de ensino à distância, sendo possível a disponibilização de aulas e de testes na plataforma.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E6FBA" id="_x0000_s1039" type="#_x0000_t202" style="position:absolute;left:0;text-align:left;margin-left:0;margin-top:-.4pt;width:122.9pt;height:726.65pt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" filled="f" fillcolor="white [3212]" stroked="f">
                <v:textbox>
                  <w:txbxContent>
                    <w:p w:rsidR="002B51BB" w:rsidRPr="00071931" w:rsidRDefault="002B51BB" w:rsidP="002B51BB">
                      <w:pPr>
                        <w:pStyle w:val="Subttulo"/>
                        <w:jc w:val="center"/>
                        <w:rPr>
                          <w:color w:val="C8C8B1" w:themeColor="background2"/>
                          <w:sz w:val="28"/>
                        </w:rPr>
                      </w:pPr>
                      <w:r>
                        <w:rPr>
                          <w:color w:val="C8C8B1" w:themeColor="background2"/>
                          <w:sz w:val="28"/>
                        </w:rPr>
                        <w:t>Git e Moodle</w:t>
                      </w:r>
                    </w:p>
                    <w:p w:rsidR="00032579" w:rsidRPr="00F16CDA" w:rsidRDefault="00032579" w:rsidP="002B51BB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4"/>
                        </w:rPr>
                      </w:pPr>
                      <w:r w:rsidRPr="00F16CDA">
                        <w:rPr>
                          <w:color w:val="FFFFFF" w:themeColor="background1"/>
                          <w:sz w:val="24"/>
                        </w:rPr>
                        <w:t>Git</w:t>
                      </w:r>
                      <w:r w:rsidR="002B51BB" w:rsidRPr="00F16CDA"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F16CDA">
                        <w:rPr>
                          <w:color w:val="FFFFFF" w:themeColor="background1"/>
                          <w:sz w:val="24"/>
                        </w:rPr>
                        <w:t>é um sistema de controlo de versões focado na rapi</w:t>
                      </w:r>
                      <w:r w:rsidR="002D2EB5" w:rsidRPr="00F16CDA">
                        <w:rPr>
                          <w:color w:val="FFFFFF" w:themeColor="background1"/>
                          <w:sz w:val="24"/>
                        </w:rPr>
                        <w:t>dez e na integração de dados. É um software</w:t>
                      </w:r>
                      <w:r w:rsidRPr="00F16CDA"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2D2EB5" w:rsidRPr="00F16CDA">
                        <w:rPr>
                          <w:color w:val="FFFFFF" w:themeColor="background1"/>
                          <w:sz w:val="24"/>
                        </w:rPr>
                        <w:t>Open Source.</w:t>
                      </w:r>
                    </w:p>
                    <w:p w:rsidR="002D2EB5" w:rsidRPr="00F16CDA" w:rsidRDefault="002D2EB5" w:rsidP="002B51BB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4"/>
                        </w:rPr>
                      </w:pPr>
                      <w:r w:rsidRPr="00F16CDA">
                        <w:rPr>
                          <w:color w:val="FFFFFF" w:themeColor="background1"/>
                          <w:sz w:val="24"/>
                        </w:rPr>
                        <w:t>O Moodle é um serviço Web criado a pensar nas necessidades dos estudantes e das entidades de Ensino. Pretende disponibilizar uma plataforma onde o conteúdo pode ser partilhado entre professores e alunos. O Moodle possibilita ainda a capacidade de ensino à distância, sendo possível a disponibilização de aulas e de testes na plataforma.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22E7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6C0AFB" wp14:editId="7FEE175F">
                <wp:simplePos x="0" y="0"/>
                <wp:positionH relativeFrom="column">
                  <wp:posOffset>-219075</wp:posOffset>
                </wp:positionH>
                <wp:positionV relativeFrom="paragraph">
                  <wp:posOffset>-233680</wp:posOffset>
                </wp:positionV>
                <wp:extent cx="1992630" cy="9697085"/>
                <wp:effectExtent l="0" t="0" r="7620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9697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D9E6C" id="Rectangle 17" o:spid="_x0000_s1026" style="position:absolute;margin-left:-17.25pt;margin-top:-18.4pt;width:156.9pt;height:763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" fillcolor="black [3213]" stroked="f"/>
            </w:pict>
          </mc:Fallback>
        </mc:AlternateContent>
      </w:r>
      <w:r w:rsidR="008722E7" w:rsidRPr="008722E7">
        <w:rPr>
          <w:szCs w:val="44"/>
        </w:rPr>
        <w:t>Git e Moodle: Instalação</w:t>
      </w:r>
      <w:bookmarkEnd w:id="1"/>
    </w:p>
    <w:p w:rsidR="008722E7" w:rsidRDefault="008722E7" w:rsidP="008722E7">
      <w:pPr>
        <w:ind w:left="2948"/>
      </w:pPr>
    </w:p>
    <w:p w:rsidR="008722E7" w:rsidRDefault="008722E7" w:rsidP="008722E7">
      <w:pPr>
        <w:ind w:left="2948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3CC6688B" wp14:editId="22A57D3B">
            <wp:simplePos x="0" y="0"/>
            <wp:positionH relativeFrom="column">
              <wp:posOffset>1847850</wp:posOffset>
            </wp:positionH>
            <wp:positionV relativeFrom="paragraph">
              <wp:posOffset>8890</wp:posOffset>
            </wp:positionV>
            <wp:extent cx="1967747" cy="995680"/>
            <wp:effectExtent l="0" t="0" r="0" b="0"/>
            <wp:wrapTight wrapText="bothSides">
              <wp:wrapPolygon edited="0">
                <wp:start x="4393" y="827"/>
                <wp:lineTo x="1046" y="8265"/>
                <wp:lineTo x="837" y="9918"/>
                <wp:lineTo x="1464" y="12398"/>
                <wp:lineTo x="2928" y="14878"/>
                <wp:lineTo x="4183" y="17770"/>
                <wp:lineTo x="4393" y="18597"/>
                <wp:lineTo x="5648" y="18597"/>
                <wp:lineTo x="12132" y="17770"/>
                <wp:lineTo x="15269" y="16944"/>
                <wp:lineTo x="15060" y="14878"/>
                <wp:lineTo x="20080" y="14051"/>
                <wp:lineTo x="20917" y="13224"/>
                <wp:lineTo x="19453" y="8265"/>
                <wp:lineTo x="20498" y="6612"/>
                <wp:lineTo x="19871" y="2893"/>
                <wp:lineTo x="16943" y="827"/>
                <wp:lineTo x="4393" y="827"/>
              </wp:wrapPolygon>
            </wp:wrapTight>
            <wp:docPr id="25" name="Imagem 25" descr="https://cdn.rawgit.com/dokku/dokku/master/docs/assets/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rawgit.com/dokku/dokku/master/docs/assets/gi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00" b="22600"/>
                    <a:stretch/>
                  </pic:blipFill>
                  <pic:spPr bwMode="auto">
                    <a:xfrm>
                      <a:off x="0" y="0"/>
                      <a:ext cx="1967747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0CF27ECC" wp14:editId="4DF70571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2292985" cy="584835"/>
            <wp:effectExtent l="0" t="0" r="0" b="5715"/>
            <wp:wrapTight wrapText="bothSides">
              <wp:wrapPolygon edited="0">
                <wp:start x="15074" y="0"/>
                <wp:lineTo x="0" y="5629"/>
                <wp:lineTo x="0" y="17590"/>
                <wp:lineTo x="718" y="21107"/>
                <wp:lineTo x="20816" y="21107"/>
                <wp:lineTo x="21355" y="18997"/>
                <wp:lineTo x="21355" y="10554"/>
                <wp:lineTo x="18125" y="0"/>
                <wp:lineTo x="15074" y="0"/>
              </wp:wrapPolygon>
            </wp:wrapTight>
            <wp:docPr id="26" name="Imagem 26" descr="https://moodle.org/logo/moodl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oodle.org/logo/moodle-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2E7" w:rsidRDefault="008722E7" w:rsidP="008722E7">
      <w:pPr>
        <w:ind w:left="2948"/>
      </w:pPr>
    </w:p>
    <w:p w:rsidR="008722E7" w:rsidRDefault="008722E7" w:rsidP="008722E7">
      <w:pPr>
        <w:ind w:left="2948"/>
      </w:pPr>
    </w:p>
    <w:p w:rsidR="008722E7" w:rsidRPr="00F16CDA" w:rsidRDefault="00C97D4B" w:rsidP="009A6CA3">
      <w:pPr>
        <w:ind w:left="2948" w:firstLine="597"/>
        <w:jc w:val="both"/>
        <w:rPr>
          <w:sz w:val="24"/>
        </w:rPr>
      </w:pPr>
      <w:r w:rsidRPr="00F16CDA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04320" behindDoc="0" locked="0" layoutInCell="1" allowOverlap="1" wp14:anchorId="44D9C408" wp14:editId="71424696">
                <wp:simplePos x="0" y="0"/>
                <wp:positionH relativeFrom="margin">
                  <wp:align>right</wp:align>
                </wp:positionH>
                <wp:positionV relativeFrom="margin">
                  <wp:posOffset>2538095</wp:posOffset>
                </wp:positionV>
                <wp:extent cx="4295775" cy="352425"/>
                <wp:effectExtent l="0" t="0" r="9525" b="9525"/>
                <wp:wrapSquare wrapText="bothSides"/>
                <wp:docPr id="27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D4B" w:rsidRPr="00C97D4B" w:rsidRDefault="00C97D4B" w:rsidP="00C97D4B">
                            <w:pPr>
                              <w:pStyle w:val="Citao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C97D4B">
                              <w:rPr>
                                <w:color w:val="000000" w:themeColor="text1"/>
                                <w:lang w:val="en-US"/>
                              </w:rPr>
                              <w:t>sudo apt-get install git-core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9C408" id="_x0000_s1040" style="position:absolute;left:0;text-align:left;margin-left:287.05pt;margin-top:199.85pt;width:338.25pt;height:27.75pt;z-index:251704320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C97D4B" w:rsidRPr="00C97D4B" w:rsidRDefault="00C97D4B" w:rsidP="00C97D4B">
                      <w:pPr>
                        <w:pStyle w:val="Citao"/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C97D4B">
                        <w:rPr>
                          <w:color w:val="000000" w:themeColor="text1"/>
                          <w:lang w:val="en-US"/>
                        </w:rPr>
                        <w:t>sudo apt-get install git-core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41125" w:rsidRPr="00F16CDA">
        <w:rPr>
          <w:sz w:val="24"/>
        </w:rPr>
        <w:t>Para iniciar a instalação do software Git, procedemos à seguinte inserção na linha de comandos:</w:t>
      </w:r>
    </w:p>
    <w:p w:rsidR="00C97D4B" w:rsidRPr="00F16CDA" w:rsidRDefault="00C97D4B" w:rsidP="004D537F">
      <w:pPr>
        <w:ind w:left="2948" w:firstLine="597"/>
        <w:rPr>
          <w:sz w:val="24"/>
        </w:rPr>
      </w:pPr>
      <w:r w:rsidRPr="00F16CDA">
        <w:rPr>
          <w:sz w:val="24"/>
        </w:rPr>
        <w:t>Após a instalação, prossegue-se à configuração do reposit</w:t>
      </w:r>
      <w:r w:rsidR="00D87A3D" w:rsidRPr="00F16CDA">
        <w:rPr>
          <w:sz w:val="24"/>
        </w:rPr>
        <w:t>ório local do administrador. Ao utilizar o Git está a facilitar o seu trabalho futuramente no que diz respeito à forma como atualiza a aplicação do Moodle.</w:t>
      </w:r>
    </w:p>
    <w:p w:rsidR="00D87A3D" w:rsidRPr="00F16CDA" w:rsidRDefault="00F16CDA" w:rsidP="004D537F">
      <w:pPr>
        <w:ind w:left="2948" w:firstLine="597"/>
        <w:rPr>
          <w:sz w:val="24"/>
        </w:rPr>
      </w:pPr>
      <w:r w:rsidRPr="00F16CDA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06368" behindDoc="0" locked="0" layoutInCell="1" allowOverlap="1" wp14:anchorId="3C3A41C6" wp14:editId="21FA2698">
                <wp:simplePos x="0" y="0"/>
                <wp:positionH relativeFrom="margin">
                  <wp:align>right</wp:align>
                </wp:positionH>
                <wp:positionV relativeFrom="margin">
                  <wp:posOffset>4521835</wp:posOffset>
                </wp:positionV>
                <wp:extent cx="4295775" cy="352425"/>
                <wp:effectExtent l="0" t="0" r="9525" b="9525"/>
                <wp:wrapSquare wrapText="bothSides"/>
                <wp:docPr id="28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A3D" w:rsidRPr="00C97D4B" w:rsidRDefault="00D87A3D" w:rsidP="00D87A3D">
                            <w:pPr>
                              <w:pStyle w:val="Citao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cd /opt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A41C6" id="_x0000_s1041" style="position:absolute;left:0;text-align:left;margin-left:287.05pt;margin-top:356.05pt;width:338.25pt;height:27.75pt;z-index:251706368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D87A3D" w:rsidRPr="00C97D4B" w:rsidRDefault="00D87A3D" w:rsidP="00D87A3D">
                      <w:pPr>
                        <w:pStyle w:val="Citao"/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cd /opt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D87A3D" w:rsidRPr="00F16CDA">
        <w:rPr>
          <w:sz w:val="24"/>
        </w:rPr>
        <w:t>Da localização onde está na bash, dirija-se à diretoria /opt através do comando:</w:t>
      </w:r>
    </w:p>
    <w:p w:rsidR="00D87A3D" w:rsidRDefault="004D537F" w:rsidP="004D537F">
      <w:pPr>
        <w:ind w:left="2948" w:firstLine="597"/>
      </w:pPr>
      <w:r w:rsidRPr="00F16CDA">
        <w:rPr>
          <w:noProof/>
          <w:sz w:val="24"/>
        </w:rPr>
        <w:drawing>
          <wp:anchor distT="0" distB="0" distL="114300" distR="114300" simplePos="0" relativeHeight="251709440" behindDoc="1" locked="0" layoutInCell="1" allowOverlap="1" wp14:anchorId="49DF0B27" wp14:editId="0CBBA5FF">
            <wp:simplePos x="0" y="0"/>
            <wp:positionH relativeFrom="margin">
              <wp:align>right</wp:align>
            </wp:positionH>
            <wp:positionV relativeFrom="paragraph">
              <wp:posOffset>1651000</wp:posOffset>
            </wp:positionV>
            <wp:extent cx="4324350" cy="721360"/>
            <wp:effectExtent l="0" t="0" r="0" b="2540"/>
            <wp:wrapTight wrapText="bothSides">
              <wp:wrapPolygon edited="0">
                <wp:start x="0" y="0"/>
                <wp:lineTo x="0" y="21106"/>
                <wp:lineTo x="21505" y="21106"/>
                <wp:lineTo x="21505" y="0"/>
                <wp:lineTo x="0" y="0"/>
              </wp:wrapPolygon>
            </wp:wrapTight>
            <wp:docPr id="30" name="Imagem 30" descr="https://scontent-lhr3-1.xx.fbcdn.net/hphotos-xap1/v/t34.0-12/12398985_1136330283058836_1390529249_n.jpg?oh=7507036e090928a3e82fecd73bf8b5bc&amp;oe=568ED2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lhr3-1.xx.fbcdn.net/hphotos-xap1/v/t34.0-12/12398985_1136330283058836_1390529249_n.jpg?oh=7507036e090928a3e82fecd73bf8b5bc&amp;oe=568ED24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CDA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08416" behindDoc="0" locked="0" layoutInCell="1" allowOverlap="1" wp14:anchorId="15DBDE6A" wp14:editId="2EF03385">
                <wp:simplePos x="0" y="0"/>
                <wp:positionH relativeFrom="margin">
                  <wp:align>right</wp:align>
                </wp:positionH>
                <wp:positionV relativeFrom="margin">
                  <wp:posOffset>5464810</wp:posOffset>
                </wp:positionV>
                <wp:extent cx="4295775" cy="352425"/>
                <wp:effectExtent l="0" t="0" r="9525" b="9525"/>
                <wp:wrapSquare wrapText="bothSides"/>
                <wp:docPr id="29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37F" w:rsidRPr="00C97D4B" w:rsidRDefault="004D537F" w:rsidP="004D537F">
                            <w:pPr>
                              <w:pStyle w:val="Citao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sudo git clone git://git.moodle.org/moodle.git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DE6A" id="_x0000_s1042" style="position:absolute;left:0;text-align:left;margin-left:287.05pt;margin-top:430.3pt;width:338.25pt;height:27.75pt;z-index:251708416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4D537F" w:rsidRPr="00C97D4B" w:rsidRDefault="004D537F" w:rsidP="004D537F">
                      <w:pPr>
                        <w:pStyle w:val="Citao"/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sudo git clone git://git.moodle.org/moodle.git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F16CDA">
        <w:rPr>
          <w:sz w:val="24"/>
        </w:rPr>
        <w:t>Faça download do código fonte do Moodle e do seu índex através de uma clonagem aos repositórios oficiais do Moodle:</w:t>
      </w:r>
    </w:p>
    <w:p w:rsidR="004D537F" w:rsidRDefault="00E65BE8" w:rsidP="004D537F">
      <w:pPr>
        <w:ind w:left="2948" w:firstLine="597"/>
      </w:pPr>
      <w:r w:rsidRPr="00F16CDA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1488" behindDoc="0" locked="0" layoutInCell="1" allowOverlap="1" wp14:anchorId="1153F412" wp14:editId="5CC70E96">
                <wp:simplePos x="0" y="0"/>
                <wp:positionH relativeFrom="margin">
                  <wp:align>right</wp:align>
                </wp:positionH>
                <wp:positionV relativeFrom="margin">
                  <wp:posOffset>7214870</wp:posOffset>
                </wp:positionV>
                <wp:extent cx="4295775" cy="352425"/>
                <wp:effectExtent l="0" t="0" r="9525" b="9525"/>
                <wp:wrapSquare wrapText="bothSides"/>
                <wp:docPr id="31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BE8" w:rsidRPr="00C97D4B" w:rsidRDefault="00E65BE8" w:rsidP="00E65BE8">
                            <w:pPr>
                              <w:pStyle w:val="Citao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cd moodle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3F412" id="_x0000_s1043" style="position:absolute;left:0;text-align:left;margin-left:287.05pt;margin-top:568.1pt;width:338.25pt;height:27.75pt;z-index:251711488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E65BE8" w:rsidRPr="00C97D4B" w:rsidRDefault="00E65BE8" w:rsidP="00E65BE8">
                      <w:pPr>
                        <w:pStyle w:val="Citao"/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cd moodle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F16CDA">
        <w:rPr>
          <w:sz w:val="24"/>
        </w:rPr>
        <w:t>Mude de diretoria para a pasta onde transferiu o Moodle:</w:t>
      </w:r>
    </w:p>
    <w:p w:rsidR="00723ADC" w:rsidRDefault="00723ADC">
      <w:pPr>
        <w:spacing w:line="276" w:lineRule="auto"/>
      </w:pPr>
      <w:r>
        <w:br w:type="page"/>
      </w:r>
    </w:p>
    <w:p w:rsidR="00E65BE8" w:rsidRPr="00F16CDA" w:rsidRDefault="00834991" w:rsidP="00723ADC">
      <w:pPr>
        <w:ind w:firstLine="709"/>
        <w:rPr>
          <w:sz w:val="24"/>
        </w:rPr>
      </w:pPr>
      <w:r w:rsidRPr="00F16CDA">
        <w:rPr>
          <w:sz w:val="24"/>
        </w:rPr>
        <w:lastRenderedPageBreak/>
        <w:t>Faça uma recolha de todos os “branches” dispon</w:t>
      </w:r>
      <w:r w:rsidR="009A6CA3" w:rsidRPr="00F16CDA">
        <w:rPr>
          <w:sz w:val="24"/>
        </w:rPr>
        <w:t>íveis</w:t>
      </w:r>
      <w:r w:rsidRPr="00F16CDA">
        <w:rPr>
          <w:sz w:val="24"/>
        </w:rPr>
        <w:t xml:space="preserve"> no repositório:</w:t>
      </w:r>
    </w:p>
    <w:p w:rsidR="00723ADC" w:rsidRDefault="00723ADC" w:rsidP="004D537F">
      <w:pPr>
        <w:ind w:left="2948" w:firstLine="597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713536" behindDoc="0" locked="0" layoutInCell="1" allowOverlap="1" wp14:anchorId="5261EADA" wp14:editId="117B8444">
                <wp:simplePos x="0" y="0"/>
                <wp:positionH relativeFrom="margin">
                  <wp:align>center</wp:align>
                </wp:positionH>
                <wp:positionV relativeFrom="margin">
                  <wp:posOffset>430530</wp:posOffset>
                </wp:positionV>
                <wp:extent cx="4295775" cy="352425"/>
                <wp:effectExtent l="0" t="0" r="9525" b="9525"/>
                <wp:wrapSquare wrapText="bothSides"/>
                <wp:docPr id="96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991" w:rsidRPr="00C97D4B" w:rsidRDefault="00834991" w:rsidP="00834991">
                            <w:pPr>
                              <w:pStyle w:val="Citao"/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sudo git branch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1EADA" id="_x0000_s1044" style="position:absolute;left:0;text-align:left;margin-left:0;margin-top:33.9pt;width:338.25pt;height:27.75pt;z-index:251713536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834991" w:rsidRPr="00C97D4B" w:rsidRDefault="00834991" w:rsidP="00834991">
                      <w:pPr>
                        <w:pStyle w:val="Citao"/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sudo git branch -a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723ADC" w:rsidRDefault="00723ADC" w:rsidP="004D537F">
      <w:pPr>
        <w:ind w:left="2948" w:firstLine="597"/>
      </w:pPr>
    </w:p>
    <w:p w:rsidR="00834991" w:rsidRDefault="00723ADC" w:rsidP="00723ADC">
      <w:r>
        <w:rPr>
          <w:noProof/>
        </w:rPr>
        <w:drawing>
          <wp:anchor distT="0" distB="0" distL="114300" distR="114300" simplePos="0" relativeHeight="251714560" behindDoc="1" locked="0" layoutInCell="1" allowOverlap="1" wp14:anchorId="01EE176A" wp14:editId="2604EA6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2915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511" y="21544"/>
                <wp:lineTo x="21511" y="0"/>
                <wp:lineTo x="0" y="0"/>
              </wp:wrapPolygon>
            </wp:wrapTight>
            <wp:docPr id="97" name="Imagem 97" descr="https://scontent-lhr3-1.xx.fbcdn.net/hphotos-xlf1/v/t34.0-12/12395599_1137463532945511_79841947_n.jpg?oh=593202f42844545c2958d4ec34438bd3&amp;oe=568DE4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lhr3-1.xx.fbcdn.net/hphotos-xlf1/v/t34.0-12/12395599_1137463532945511_79841947_n.jpg?oh=593202f42844545c2958d4ec34438bd3&amp;oe=568DE48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723ADC" w:rsidRDefault="00723ADC" w:rsidP="00723ADC"/>
    <w:p w:rsidR="00723ADC" w:rsidRDefault="00723ADC" w:rsidP="00723ADC"/>
    <w:p w:rsidR="00723ADC" w:rsidRDefault="00723ADC" w:rsidP="00723ADC"/>
    <w:p w:rsidR="00723ADC" w:rsidRDefault="00723ADC" w:rsidP="00723ADC"/>
    <w:p w:rsidR="00723ADC" w:rsidRDefault="00723ADC" w:rsidP="00723ADC"/>
    <w:p w:rsidR="00723ADC" w:rsidRDefault="00723ADC" w:rsidP="00723ADC"/>
    <w:p w:rsidR="00723ADC" w:rsidRDefault="00723ADC" w:rsidP="00723ADC"/>
    <w:p w:rsidR="00723ADC" w:rsidRDefault="00723ADC" w:rsidP="00723ADC"/>
    <w:p w:rsidR="00723ADC" w:rsidRDefault="00723ADC" w:rsidP="00723ADC"/>
    <w:p w:rsidR="00723ADC" w:rsidRDefault="00723ADC" w:rsidP="00723ADC"/>
    <w:p w:rsidR="00723ADC" w:rsidRDefault="00723ADC" w:rsidP="00723ADC"/>
    <w:p w:rsidR="00723ADC" w:rsidRDefault="00357EBD" w:rsidP="00723ADC">
      <w:r w:rsidRPr="00F16CDA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6608" behindDoc="0" locked="0" layoutInCell="1" allowOverlap="1" wp14:anchorId="2A7458AD" wp14:editId="4C7ABDDD">
                <wp:simplePos x="0" y="0"/>
                <wp:positionH relativeFrom="margin">
                  <wp:align>right</wp:align>
                </wp:positionH>
                <wp:positionV relativeFrom="margin">
                  <wp:posOffset>5224145</wp:posOffset>
                </wp:positionV>
                <wp:extent cx="6227445" cy="638175"/>
                <wp:effectExtent l="0" t="0" r="1905" b="9525"/>
                <wp:wrapSquare wrapText="bothSides"/>
                <wp:docPr id="98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638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EBD" w:rsidRPr="00357EBD" w:rsidRDefault="00357EBD">
                            <w:pPr>
                              <w:pStyle w:val="Citao"/>
                              <w:spacing w:after="0"/>
                              <w:rPr>
                                <w:lang w:val="en-US"/>
                              </w:rPr>
                            </w:pPr>
                            <w:r w:rsidRPr="00357EBD">
                              <w:rPr>
                                <w:color w:val="000000" w:themeColor="text1"/>
                                <w:lang w:val="en-US"/>
                              </w:rPr>
                              <w:t>sudo git branch --track MOODLE_30_STABLE origin/MOODLE_30_STABLE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458AD" id="_x0000_s1045" style="position:absolute;margin-left:439.15pt;margin-top:411.35pt;width:490.35pt;height:50.25pt;z-index:251716608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357EBD" w:rsidRPr="00357EBD" w:rsidRDefault="00357EBD">
                      <w:pPr>
                        <w:pStyle w:val="Citao"/>
                        <w:spacing w:after="0"/>
                        <w:rPr>
                          <w:lang w:val="en-US"/>
                        </w:rPr>
                      </w:pPr>
                      <w:r w:rsidRPr="00357EBD">
                        <w:rPr>
                          <w:color w:val="000000" w:themeColor="text1"/>
                          <w:lang w:val="en-US"/>
                        </w:rPr>
                        <w:t>sudo git branch --track MOODLE_30_STABLE origin/MOODLE_30_STABLE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F16CDA">
        <w:rPr>
          <w:sz w:val="24"/>
        </w:rPr>
        <w:t>Diga ao Git que “branch” pretende utilizar (Neste caso foi utilizada a versão 3.0 do Moodle):</w:t>
      </w:r>
    </w:p>
    <w:p w:rsidR="00357EBD" w:rsidRDefault="00B901F8" w:rsidP="00723ADC">
      <w:r>
        <w:rPr>
          <w:noProof/>
        </w:rPr>
        <w:drawing>
          <wp:inline distT="0" distB="0" distL="0" distR="0" wp14:anchorId="6BC828AD" wp14:editId="78CD6F94">
            <wp:extent cx="6227445" cy="561933"/>
            <wp:effectExtent l="0" t="0" r="1905" b="0"/>
            <wp:docPr id="99" name="Imagem 99" descr="https://scontent-lhr3-1.xx.fbcdn.net/hphotos-xpl1/v/t34.0-12/10622143_1137463792945485_1419614986_n.jpg?oh=11bf7e12a8b47edb5e840a4ea3454a55&amp;oe=568DF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lhr3-1.xx.fbcdn.net/hphotos-xpl1/v/t34.0-12/10622143_1137463792945485_1419614986_n.jpg?oh=11bf7e12a8b47edb5e840a4ea3454a55&amp;oe=568DFEC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56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1F8" w:rsidRDefault="00C74C1C" w:rsidP="00723ADC">
      <w:r w:rsidRPr="00F16CDA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8656" behindDoc="0" locked="0" layoutInCell="1" allowOverlap="1" wp14:anchorId="623D116C" wp14:editId="5BD24CED">
                <wp:simplePos x="0" y="0"/>
                <wp:positionH relativeFrom="margin">
                  <wp:posOffset>933450</wp:posOffset>
                </wp:positionH>
                <wp:positionV relativeFrom="margin">
                  <wp:posOffset>7005320</wp:posOffset>
                </wp:positionV>
                <wp:extent cx="4324350" cy="352425"/>
                <wp:effectExtent l="0" t="0" r="0" b="9525"/>
                <wp:wrapSquare wrapText="bothSides"/>
                <wp:docPr id="100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C1C" w:rsidRDefault="00C74C1C" w:rsidP="00C74C1C">
                            <w:pPr>
                              <w:pStyle w:val="Citao"/>
                              <w:spacing w:after="0"/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sudo git checkout MOODLE_30_STABLE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D116C" id="_x0000_s1046" style="position:absolute;margin-left:73.5pt;margin-top:551.6pt;width:340.5pt;height:27.75pt;z-index:2517186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C74C1C" w:rsidRDefault="00C74C1C" w:rsidP="00C74C1C">
                      <w:pPr>
                        <w:pStyle w:val="Citao"/>
                        <w:spacing w:after="0"/>
                        <w:jc w:val="center"/>
                      </w:pPr>
                      <w:r>
                        <w:rPr>
                          <w:color w:val="000000" w:themeColor="text1"/>
                        </w:rPr>
                        <w:t>sudo git checkout MOODLE_30_STABLE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F16CDA">
        <w:rPr>
          <w:sz w:val="24"/>
        </w:rPr>
        <w:t>Verifique qual é a mais recente versão do Moodle:</w:t>
      </w:r>
    </w:p>
    <w:p w:rsidR="00C74C1C" w:rsidRDefault="00C74C1C" w:rsidP="00723ADC"/>
    <w:p w:rsidR="00C74C1C" w:rsidRDefault="00C74C1C" w:rsidP="00723ADC"/>
    <w:p w:rsidR="00C74C1C" w:rsidRDefault="00487CFA" w:rsidP="00487CFA">
      <w:pPr>
        <w:jc w:val="center"/>
      </w:pPr>
      <w:r>
        <w:rPr>
          <w:noProof/>
        </w:rPr>
        <w:drawing>
          <wp:inline distT="0" distB="0" distL="0" distR="0">
            <wp:extent cx="5724525" cy="742950"/>
            <wp:effectExtent l="0" t="0" r="9525" b="0"/>
            <wp:docPr id="101" name="Imagem 101" descr="https://scontent-lhr3-1.xx.fbcdn.net/hphotos-xft1/v/t34.0-12/10681961_1137463989612132_642682360_n.jpg?oh=26b2c63bf81e24e535b4baf4bff22d0e&amp;oe=568EB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lhr3-1.xx.fbcdn.net/hphotos-xft1/v/t34.0-12/10681961_1137463989612132_642682360_n.jpg?oh=26b2c63bf81e24e535b4baf4bff22d0e&amp;oe=568EBCF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FA" w:rsidRDefault="00487CFA">
      <w:pPr>
        <w:spacing w:line="276" w:lineRule="auto"/>
      </w:pPr>
      <w:r>
        <w:br w:type="page"/>
      </w:r>
    </w:p>
    <w:p w:rsidR="00487CFA" w:rsidRPr="00F16CDA" w:rsidRDefault="00A41DE4" w:rsidP="00487CFA">
      <w:pPr>
        <w:rPr>
          <w:sz w:val="24"/>
        </w:rPr>
      </w:pPr>
      <w:r w:rsidRPr="00F16CDA">
        <w:rPr>
          <w:sz w:val="24"/>
        </w:rPr>
        <w:lastRenderedPageBreak/>
        <w:t>Copie o repositório local para a diretoria /var/www/html/</w:t>
      </w:r>
    </w:p>
    <w:p w:rsidR="00EF2666" w:rsidRDefault="00EF2666" w:rsidP="00487CFA"/>
    <w:p w:rsidR="00EF2666" w:rsidRDefault="00EF2666" w:rsidP="00487CFA"/>
    <w:p w:rsidR="00EF2666" w:rsidRDefault="00EF2666" w:rsidP="00487CFA"/>
    <w:p w:rsidR="00EF2666" w:rsidRDefault="00EF2666" w:rsidP="00487CFA"/>
    <w:p w:rsidR="00EF2666" w:rsidRDefault="00EF2666" w:rsidP="00487CFA"/>
    <w:p w:rsidR="00EF2666" w:rsidRDefault="00EF2666" w:rsidP="00487CFA"/>
    <w:p w:rsidR="00EF2666" w:rsidRDefault="00EF2666" w:rsidP="00487CFA"/>
    <w:p w:rsidR="00EF2666" w:rsidRDefault="00EF2666" w:rsidP="00487CFA"/>
    <w:p w:rsidR="00EF2666" w:rsidRDefault="00EF2666" w:rsidP="00487CFA">
      <w:r>
        <w:rPr>
          <w:noProof/>
        </w:rPr>
        <w:drawing>
          <wp:inline distT="0" distB="0" distL="0" distR="0">
            <wp:extent cx="6000750" cy="962025"/>
            <wp:effectExtent l="0" t="0" r="0" b="9525"/>
            <wp:docPr id="107" name="Imagem 107" descr="https://scontent-lhr3-1.xx.fbcdn.net/hphotos-xfp1/v/t34.0-12/12380322_1137465359611995_2122678731_n.jpg?oh=81297a37c7a1e7a9c6ac9ac88b5063a3&amp;oe=568DC0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-lhr3-1.xx.fbcdn.net/hphotos-xfp1/v/t34.0-12/12380322_1137465359611995_2122678731_n.jpg?oh=81297a37c7a1e7a9c6ac9ac88b5063a3&amp;oe=568DC04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DE4" w:rsidRDefault="00F13194" w:rsidP="006E3396">
      <w:pPr>
        <w:ind w:firstLine="709"/>
        <w:jc w:val="both"/>
        <w:rPr>
          <w:sz w:val="24"/>
        </w:rPr>
      </w:pPr>
      <w:r w:rsidRPr="00B87D21">
        <w:rPr>
          <w:noProof/>
          <w:highlight w:val="yellow"/>
        </w:rPr>
        <mc:AlternateContent>
          <mc:Choice Requires="wps">
            <w:drawing>
              <wp:anchor distT="91440" distB="91440" distL="114300" distR="114300" simplePos="0" relativeHeight="251728896" behindDoc="0" locked="0" layoutInCell="1" allowOverlap="1" wp14:anchorId="2FEBAF44" wp14:editId="7FAF93DF">
                <wp:simplePos x="0" y="0"/>
                <wp:positionH relativeFrom="margin">
                  <wp:align>center</wp:align>
                </wp:positionH>
                <wp:positionV relativeFrom="margin">
                  <wp:posOffset>2414270</wp:posOffset>
                </wp:positionV>
                <wp:extent cx="3724275" cy="314325"/>
                <wp:effectExtent l="0" t="0" r="9525" b="9525"/>
                <wp:wrapSquare wrapText="bothSides"/>
                <wp:docPr id="106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194" w:rsidRDefault="00F13194" w:rsidP="00F13194">
                            <w:pPr>
                              <w:pStyle w:val="Citao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sudo chmod -R 0755 /var/www/html/moodle</w:t>
                            </w:r>
                          </w:p>
                          <w:p w:rsidR="00F13194" w:rsidRPr="00F13194" w:rsidRDefault="00F13194" w:rsidP="00F1319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BAF44" id="_x0000_s1047" style="position:absolute;left:0;text-align:left;margin-left:0;margin-top:190.1pt;width:293.25pt;height:24.75pt;z-index:251728896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F13194" w:rsidRDefault="00F13194" w:rsidP="00F13194">
                      <w:pPr>
                        <w:pStyle w:val="Citao"/>
                        <w:spacing w:after="0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sudo chmod -R 0755 /var/www/html/moodle</w:t>
                      </w:r>
                    </w:p>
                    <w:p w:rsidR="00F13194" w:rsidRPr="00F13194" w:rsidRDefault="00F13194" w:rsidP="00F13194"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B87D21">
        <w:rPr>
          <w:noProof/>
          <w:highlight w:val="yellow"/>
        </w:rPr>
        <mc:AlternateContent>
          <mc:Choice Requires="wps">
            <w:drawing>
              <wp:anchor distT="91440" distB="91440" distL="114300" distR="114300" simplePos="0" relativeHeight="251726848" behindDoc="0" locked="0" layoutInCell="1" allowOverlap="1" wp14:anchorId="5763D4FF" wp14:editId="2BEF17ED">
                <wp:simplePos x="0" y="0"/>
                <wp:positionH relativeFrom="margin">
                  <wp:align>center</wp:align>
                </wp:positionH>
                <wp:positionV relativeFrom="margin">
                  <wp:posOffset>1899920</wp:posOffset>
                </wp:positionV>
                <wp:extent cx="3724275" cy="314325"/>
                <wp:effectExtent l="0" t="0" r="9525" b="9525"/>
                <wp:wrapSquare wrapText="bothSides"/>
                <wp:docPr id="105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194" w:rsidRDefault="00F13194" w:rsidP="00F13194">
                            <w:pPr>
                              <w:pStyle w:val="Citao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sudo chmod -R 777 /var/moodledata</w:t>
                            </w:r>
                          </w:p>
                          <w:p w:rsidR="00F13194" w:rsidRPr="00F13194" w:rsidRDefault="00F13194" w:rsidP="00F1319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3D4FF" id="_x0000_s1048" style="position:absolute;left:0;text-align:left;margin-left:0;margin-top:149.6pt;width:293.25pt;height:24.75pt;z-index:25172684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F13194" w:rsidRDefault="00F13194" w:rsidP="00F13194">
                      <w:pPr>
                        <w:pStyle w:val="Citao"/>
                        <w:spacing w:after="0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sudo chmod -R 777 /var/moodledata</w:t>
                      </w:r>
                    </w:p>
                    <w:p w:rsidR="00F13194" w:rsidRPr="00F13194" w:rsidRDefault="00F13194" w:rsidP="00F13194">
                      <w:r>
                        <w:t>7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B87D21">
        <w:rPr>
          <w:noProof/>
          <w:highlight w:val="yellow"/>
        </w:rPr>
        <mc:AlternateContent>
          <mc:Choice Requires="wps">
            <w:drawing>
              <wp:anchor distT="91440" distB="91440" distL="114300" distR="114300" simplePos="0" relativeHeight="251724800" behindDoc="0" locked="0" layoutInCell="1" allowOverlap="1" wp14:anchorId="525B681F" wp14:editId="17B644C8">
                <wp:simplePos x="0" y="0"/>
                <wp:positionH relativeFrom="margin">
                  <wp:align>center</wp:align>
                </wp:positionH>
                <wp:positionV relativeFrom="margin">
                  <wp:posOffset>1395095</wp:posOffset>
                </wp:positionV>
                <wp:extent cx="3724275" cy="314325"/>
                <wp:effectExtent l="0" t="0" r="9525" b="9525"/>
                <wp:wrapSquare wrapText="bothSides"/>
                <wp:docPr id="104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194" w:rsidRPr="00F13194" w:rsidRDefault="00F13194" w:rsidP="00F13194">
                            <w:pPr>
                              <w:pStyle w:val="Citao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sudo chown -R www-data /var/moodledata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B681F" id="_x0000_s1049" style="position:absolute;left:0;text-align:left;margin-left:0;margin-top:109.85pt;width:293.25pt;height:24.75pt;z-index:251724800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F13194" w:rsidRPr="00F13194" w:rsidRDefault="00F13194" w:rsidP="00F13194">
                      <w:pPr>
                        <w:pStyle w:val="Citao"/>
                        <w:spacing w:after="0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sudo chown -R www-data /var/moodledata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B87D21">
        <w:rPr>
          <w:noProof/>
          <w:highlight w:val="yellow"/>
        </w:rPr>
        <mc:AlternateContent>
          <mc:Choice Requires="wps">
            <w:drawing>
              <wp:anchor distT="91440" distB="91440" distL="114300" distR="114300" simplePos="0" relativeHeight="251722752" behindDoc="0" locked="0" layoutInCell="1" allowOverlap="1" wp14:anchorId="5FF967CB" wp14:editId="7E0FC4E3">
                <wp:simplePos x="0" y="0"/>
                <wp:positionH relativeFrom="margin">
                  <wp:align>center</wp:align>
                </wp:positionH>
                <wp:positionV relativeFrom="margin">
                  <wp:posOffset>890270</wp:posOffset>
                </wp:positionV>
                <wp:extent cx="3381375" cy="314325"/>
                <wp:effectExtent l="0" t="0" r="9525" b="9525"/>
                <wp:wrapSquare wrapText="bothSides"/>
                <wp:docPr id="103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194" w:rsidRPr="00F13194" w:rsidRDefault="00F13194" w:rsidP="00F13194">
                            <w:pPr>
                              <w:pStyle w:val="Citao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sudo mkdir /var/moodledata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67CB" id="_x0000_s1050" style="position:absolute;left:0;text-align:left;margin-left:0;margin-top:70.1pt;width:266.25pt;height:24.75pt;z-index:25172275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F13194" w:rsidRPr="00F13194" w:rsidRDefault="00F13194" w:rsidP="00F13194">
                      <w:pPr>
                        <w:pStyle w:val="Citao"/>
                        <w:spacing w:after="0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sudo mkdir /var/moodledata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B87D21">
        <w:rPr>
          <w:noProof/>
          <w:highlight w:val="yellow"/>
        </w:rPr>
        <mc:AlternateContent>
          <mc:Choice Requires="wps">
            <w:drawing>
              <wp:anchor distT="91440" distB="91440" distL="114300" distR="114300" simplePos="0" relativeHeight="251720704" behindDoc="0" locked="0" layoutInCell="1" allowOverlap="1" wp14:anchorId="134E070C" wp14:editId="33711181">
                <wp:simplePos x="0" y="0"/>
                <wp:positionH relativeFrom="margin">
                  <wp:align>center</wp:align>
                </wp:positionH>
                <wp:positionV relativeFrom="margin">
                  <wp:posOffset>404495</wp:posOffset>
                </wp:positionV>
                <wp:extent cx="3381375" cy="314325"/>
                <wp:effectExtent l="0" t="0" r="9525" b="9525"/>
                <wp:wrapSquare wrapText="bothSides"/>
                <wp:docPr id="102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194" w:rsidRPr="00F13194" w:rsidRDefault="00A41DE4" w:rsidP="00F13194">
                            <w:pPr>
                              <w:pStyle w:val="Citao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 w:rsidR="00F13194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>udo cp -R /opt/moodle /var/www/html/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E070C" id="_x0000_s1051" style="position:absolute;left:0;text-align:left;margin-left:0;margin-top:31.85pt;width:266.25pt;height:24.75pt;z-index:25172070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F13194" w:rsidRPr="00F13194" w:rsidRDefault="00A41DE4" w:rsidP="00F13194">
                      <w:pPr>
                        <w:pStyle w:val="Citao"/>
                        <w:spacing w:after="0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 w:rsidR="00F13194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>udo cp -R /opt/moodle /var/www/html/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B0465" w:rsidRPr="00B87D21">
        <w:rPr>
          <w:sz w:val="24"/>
          <w:highlight w:val="yellow"/>
        </w:rPr>
        <w:t>Explicação sucinta: Como se configurou um repositório local no passo anterior, este irá ser copiado para o webroot após quaisquer updates ou alteraç</w:t>
      </w:r>
      <w:r w:rsidR="00F91D47" w:rsidRPr="00B87D21">
        <w:rPr>
          <w:sz w:val="24"/>
          <w:highlight w:val="yellow"/>
        </w:rPr>
        <w:t>ões que tenham sido feito</w:t>
      </w:r>
      <w:r w:rsidR="006B0465" w:rsidRPr="00B87D21">
        <w:rPr>
          <w:sz w:val="24"/>
          <w:highlight w:val="yellow"/>
        </w:rPr>
        <w:t>s. Ter o repositório local fora do webroot, tal como foi feito na diretoria /opt, permite que os upgrades ao Moodle sejam realizados de uma forma mais eficiente. Por exemplo, quando se instalam plugins, normalmente, é transferido o plugin e este é copiado para o repositório local do Moodle. Possivelmente, terá depois de editar o ficheiro localizado na diretoria /opt/moodle/.git/info/exclude. Dentro desse ficheio, serão configuradas as pastas que devem ser excluídas pelo git quando este faz um “pull” aos updates do repositório quando é efetuado o comando “sudo git pull”.</w:t>
      </w:r>
      <w:r w:rsidR="006B0465">
        <w:rPr>
          <w:sz w:val="24"/>
        </w:rPr>
        <w:t xml:space="preserve"> </w:t>
      </w:r>
    </w:p>
    <w:p w:rsidR="00B87D21" w:rsidRDefault="00372C62" w:rsidP="005C3551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15F5B2ED" wp14:editId="0DDDDF54">
            <wp:simplePos x="0" y="0"/>
            <wp:positionH relativeFrom="margin">
              <wp:align>left</wp:align>
            </wp:positionH>
            <wp:positionV relativeFrom="paragraph">
              <wp:posOffset>654685</wp:posOffset>
            </wp:positionV>
            <wp:extent cx="4743450" cy="2242824"/>
            <wp:effectExtent l="0" t="0" r="0" b="5080"/>
            <wp:wrapTight wrapText="bothSides">
              <wp:wrapPolygon edited="0">
                <wp:start x="0" y="0"/>
                <wp:lineTo x="0" y="21465"/>
                <wp:lineTo x="21513" y="21465"/>
                <wp:lineTo x="21513" y="0"/>
                <wp:lineTo x="0" y="0"/>
              </wp:wrapPolygon>
            </wp:wrapTight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42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396">
        <w:rPr>
          <w:sz w:val="24"/>
        </w:rPr>
        <w:tab/>
        <w:t xml:space="preserve">Por fim, através de um browser é possível finalizar a instalação do Moodle 3.0 através do endereço </w:t>
      </w:r>
      <w:hyperlink r:id="rId23" w:history="1">
        <w:r w:rsidR="006E3396" w:rsidRPr="00E0509C">
          <w:rPr>
            <w:rStyle w:val="Hiperligao"/>
            <w:sz w:val="24"/>
          </w:rPr>
          <w:t>http://localhost/moodle</w:t>
        </w:r>
      </w:hyperlink>
      <w:r w:rsidR="006E3396">
        <w:rPr>
          <w:sz w:val="24"/>
        </w:rPr>
        <w:t xml:space="preserve"> (em que o localhost é o ip definido na máquina do servidor).</w:t>
      </w:r>
    </w:p>
    <w:p w:rsidR="006E3396" w:rsidRDefault="006E3396" w:rsidP="006E3396">
      <w:pPr>
        <w:jc w:val="center"/>
        <w:rPr>
          <w:sz w:val="24"/>
        </w:rPr>
      </w:pPr>
    </w:p>
    <w:p w:rsidR="006E3396" w:rsidRDefault="00372C62" w:rsidP="00372C62">
      <w:pPr>
        <w:jc w:val="center"/>
        <w:rPr>
          <w:sz w:val="24"/>
        </w:rPr>
      </w:pPr>
      <w:r>
        <w:rPr>
          <w:sz w:val="24"/>
        </w:rPr>
        <w:t>(Para uma instalação detalhada, verifique o capítulo dos anexos)</w:t>
      </w:r>
    </w:p>
    <w:p w:rsidR="00211833" w:rsidRDefault="00211833" w:rsidP="00372C62">
      <w:pPr>
        <w:jc w:val="center"/>
        <w:rPr>
          <w:sz w:val="24"/>
        </w:rPr>
      </w:pPr>
    </w:p>
    <w:p w:rsidR="00211833" w:rsidRDefault="00211833" w:rsidP="00372C62">
      <w:pPr>
        <w:jc w:val="center"/>
        <w:rPr>
          <w:sz w:val="24"/>
        </w:rPr>
      </w:pPr>
    </w:p>
    <w:p w:rsidR="00211833" w:rsidRDefault="00211833" w:rsidP="00372C62">
      <w:pPr>
        <w:jc w:val="center"/>
        <w:rPr>
          <w:sz w:val="24"/>
        </w:rPr>
      </w:pPr>
    </w:p>
    <w:p w:rsidR="00211833" w:rsidRDefault="00F60AB1" w:rsidP="00F60AB1">
      <w:pPr>
        <w:pStyle w:val="Cabealho1"/>
        <w:ind w:left="3175"/>
        <w:jc w:val="center"/>
      </w:pPr>
      <w:r w:rsidRPr="00F60AB1">
        <w:rPr>
          <w:noProof/>
          <w:sz w:val="12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3E781C" wp14:editId="19927136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1560873" cy="9228212"/>
                <wp:effectExtent l="0" t="0" r="0" b="0"/>
                <wp:wrapNone/>
                <wp:docPr id="1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73" cy="9228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0AB1" w:rsidRPr="00071931" w:rsidRDefault="00F60AB1" w:rsidP="00F60AB1">
                            <w:pPr>
                              <w:pStyle w:val="Subttulo"/>
                              <w:jc w:val="center"/>
                              <w:rPr>
                                <w:color w:val="C8C8B1" w:themeColor="background2"/>
                                <w:sz w:val="28"/>
                              </w:rPr>
                            </w:pPr>
                            <w:r>
                              <w:rPr>
                                <w:color w:val="C8C8B1" w:themeColor="background2"/>
                                <w:sz w:val="28"/>
                              </w:rPr>
                              <w:t>Webmin</w:t>
                            </w:r>
                          </w:p>
                          <w:p w:rsidR="00F60AB1" w:rsidRPr="00F16CDA" w:rsidRDefault="00D866A4" w:rsidP="00F60AB1">
                            <w:pPr>
                              <w:spacing w:line="360" w:lineRule="auto"/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Webmin é uma ferramenta de administração gráfica web-based que facilita a administração de um sistema operativo Linux/Unix através de um simples browser.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E781C" id="_x0000_s1052" type="#_x0000_t202" style="position:absolute;left:0;text-align:left;margin-left:0;margin-top:-.4pt;width:122.9pt;height:726.65pt;z-index:2517422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" filled="f" fillcolor="white [3212]" stroked="f">
                <v:textbox>
                  <w:txbxContent>
                    <w:p w:rsidR="00F60AB1" w:rsidRPr="00071931" w:rsidRDefault="00F60AB1" w:rsidP="00F60AB1">
                      <w:pPr>
                        <w:pStyle w:val="Subttulo"/>
                        <w:jc w:val="center"/>
                        <w:rPr>
                          <w:color w:val="C8C8B1" w:themeColor="background2"/>
                          <w:sz w:val="28"/>
                        </w:rPr>
                      </w:pPr>
                      <w:r>
                        <w:rPr>
                          <w:color w:val="C8C8B1" w:themeColor="background2"/>
                          <w:sz w:val="28"/>
                        </w:rPr>
                        <w:t>Webmin</w:t>
                      </w:r>
                    </w:p>
                    <w:p w:rsidR="00F60AB1" w:rsidRPr="00F16CDA" w:rsidRDefault="00D866A4" w:rsidP="00F60AB1">
                      <w:pPr>
                        <w:spacing w:line="360" w:lineRule="auto"/>
                        <w:jc w:val="both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Webmin é uma ferramenta de administração gráfica web-based que facilita a administração de um sistema operativo Linux/Unix através de um simples browser.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AB1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0DF072" wp14:editId="0BCE185D">
                <wp:simplePos x="0" y="0"/>
                <wp:positionH relativeFrom="column">
                  <wp:posOffset>-209550</wp:posOffset>
                </wp:positionH>
                <wp:positionV relativeFrom="paragraph">
                  <wp:posOffset>-229235</wp:posOffset>
                </wp:positionV>
                <wp:extent cx="1992630" cy="9697085"/>
                <wp:effectExtent l="0" t="0" r="7620" b="0"/>
                <wp:wrapNone/>
                <wp:docPr id="1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9697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6E445" id="Rectangle 17" o:spid="_x0000_s1026" style="position:absolute;margin-left:-16.5pt;margin-top:-18.05pt;width:156.9pt;height:763.5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" fillcolor="black [3213]" stroked="f"/>
            </w:pict>
          </mc:Fallback>
        </mc:AlternateContent>
      </w:r>
      <w:r w:rsidRPr="00F60AB1">
        <w:t>Webmin: Instalação</w:t>
      </w:r>
    </w:p>
    <w:p w:rsidR="00F60AB1" w:rsidRDefault="002968FA" w:rsidP="00F60AB1">
      <w:pPr>
        <w:ind w:left="2948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38C4CD4A" wp14:editId="710473AF">
            <wp:simplePos x="0" y="0"/>
            <wp:positionH relativeFrom="column">
              <wp:posOffset>1876425</wp:posOffset>
            </wp:positionH>
            <wp:positionV relativeFrom="paragraph">
              <wp:posOffset>8255</wp:posOffset>
            </wp:positionV>
            <wp:extent cx="4257675" cy="1050227"/>
            <wp:effectExtent l="0" t="0" r="0" b="0"/>
            <wp:wrapTight wrapText="bothSides">
              <wp:wrapPolygon edited="0">
                <wp:start x="2223" y="0"/>
                <wp:lineTo x="1933" y="1960"/>
                <wp:lineTo x="1643" y="5488"/>
                <wp:lineTo x="1063" y="7448"/>
                <wp:lineTo x="580" y="10584"/>
                <wp:lineTo x="677" y="12544"/>
                <wp:lineTo x="0" y="15289"/>
                <wp:lineTo x="0" y="16857"/>
                <wp:lineTo x="290" y="19601"/>
                <wp:lineTo x="1256" y="21169"/>
                <wp:lineTo x="1933" y="21169"/>
                <wp:lineTo x="3576" y="21169"/>
                <wp:lineTo x="4156" y="21169"/>
                <wp:lineTo x="5702" y="19601"/>
                <wp:lineTo x="5605" y="18817"/>
                <wp:lineTo x="21455" y="17249"/>
                <wp:lineTo x="21455" y="8232"/>
                <wp:lineTo x="19522" y="6272"/>
                <wp:lineTo x="19619" y="4704"/>
                <wp:lineTo x="14980" y="3136"/>
                <wp:lineTo x="3286" y="0"/>
                <wp:lineTo x="2223" y="0"/>
              </wp:wrapPolygon>
            </wp:wrapTight>
            <wp:docPr id="114" name="Imagem 114" descr="http://www.agenciavirtua.com.br/clientes/blog/wp-content/uploads/2014/08/Webmin-Logo-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genciavirtua.com.br/clientes/blog/wp-content/uploads/2014/08/Webmin-Logo-6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5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2B1" w:rsidRDefault="008E42B1" w:rsidP="00F60AB1">
      <w:pPr>
        <w:ind w:left="2948"/>
      </w:pPr>
    </w:p>
    <w:p w:rsidR="008E42B1" w:rsidRDefault="008E42B1" w:rsidP="00F60AB1">
      <w:pPr>
        <w:ind w:left="2948"/>
      </w:pPr>
    </w:p>
    <w:p w:rsidR="008E42B1" w:rsidRDefault="002968FA" w:rsidP="00F60AB1">
      <w:pPr>
        <w:ind w:left="2948"/>
        <w:rPr>
          <w:sz w:val="24"/>
        </w:rPr>
      </w:pPr>
      <w:r>
        <w:rPr>
          <w:sz w:val="24"/>
        </w:rPr>
        <w:t xml:space="preserve">A instalação do Webmin neste projeto foi realizada através </w:t>
      </w:r>
      <w:r w:rsidR="00AD40F7">
        <w:rPr>
          <w:sz w:val="24"/>
        </w:rPr>
        <w:t>de repositórios oficiais utilizando o comando apt. Para tal, foi necessário adicionar os repositórios à lista de repositórios do sistema operativo.</w:t>
      </w:r>
    </w:p>
    <w:p w:rsidR="00AD40F7" w:rsidRDefault="00AD40F7" w:rsidP="00F60AB1">
      <w:pPr>
        <w:ind w:left="2948"/>
        <w:rPr>
          <w:sz w:val="24"/>
        </w:rPr>
      </w:pPr>
    </w:p>
    <w:p w:rsidR="00AD40F7" w:rsidRDefault="00AD40F7" w:rsidP="00F60AB1">
      <w:pPr>
        <w:ind w:left="2948"/>
        <w:rPr>
          <w:sz w:val="24"/>
        </w:rPr>
      </w:pPr>
    </w:p>
    <w:p w:rsidR="00AD40F7" w:rsidRDefault="00AD40F7" w:rsidP="00F60AB1">
      <w:pPr>
        <w:ind w:left="2948"/>
        <w:rPr>
          <w:sz w:val="24"/>
        </w:rPr>
      </w:pPr>
      <w:r w:rsidRPr="00AD40F7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47328" behindDoc="0" locked="0" layoutInCell="1" allowOverlap="1" wp14:anchorId="074DC241" wp14:editId="4D21E47F">
                <wp:simplePos x="0" y="0"/>
                <wp:positionH relativeFrom="margin">
                  <wp:align>right</wp:align>
                </wp:positionH>
                <wp:positionV relativeFrom="margin">
                  <wp:posOffset>3662045</wp:posOffset>
                </wp:positionV>
                <wp:extent cx="4322445" cy="2009775"/>
                <wp:effectExtent l="0" t="0" r="1905" b="9525"/>
                <wp:wrapSquare wrapText="bothSides"/>
                <wp:docPr id="116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445" cy="2009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0F7" w:rsidRDefault="00AD40F7" w:rsidP="00AD40F7">
                            <w:pPr>
                              <w:pStyle w:val="Citao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  <w:r w:rsidRPr="00AD40F7">
                              <w:rPr>
                                <w:color w:val="000000" w:themeColor="text1"/>
                              </w:rPr>
                              <w:t>deb http://download.webmin.com/download/repository sarge contrib</w:t>
                            </w:r>
                          </w:p>
                          <w:p w:rsidR="00AD40F7" w:rsidRDefault="00AD40F7" w:rsidP="00AD40F7">
                            <w:pPr>
                              <w:pStyle w:val="Citao"/>
                              <w:spacing w:after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deb </w:t>
                            </w:r>
                            <w:r w:rsidRPr="00AD40F7">
                              <w:rPr>
                                <w:color w:val="000000" w:themeColor="text1"/>
                              </w:rPr>
                              <w:t>http://webmin.mirror.somersettechsolutions.co.uk/repository sarge contrib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DC241" id="_x0000_s1053" style="position:absolute;left:0;text-align:left;margin-left:289.15pt;margin-top:288.35pt;width:340.35pt;height:158.25pt;z-index:251747328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AD40F7" w:rsidRDefault="00AD40F7" w:rsidP="00AD40F7">
                      <w:pPr>
                        <w:pStyle w:val="Citao"/>
                        <w:spacing w:after="0"/>
                        <w:rPr>
                          <w:color w:val="000000" w:themeColor="text1"/>
                        </w:rPr>
                      </w:pPr>
                      <w:r>
                        <w:t xml:space="preserve"> </w:t>
                      </w:r>
                      <w:r w:rsidRPr="00AD40F7">
                        <w:rPr>
                          <w:color w:val="000000" w:themeColor="text1"/>
                        </w:rPr>
                        <w:t>deb http://download.webmin.com/download/repository sarge contrib</w:t>
                      </w:r>
                    </w:p>
                    <w:p w:rsidR="00AD40F7" w:rsidRDefault="00AD40F7" w:rsidP="00AD40F7">
                      <w:pPr>
                        <w:pStyle w:val="Citao"/>
                        <w:spacing w:after="0"/>
                      </w:pPr>
                      <w:r>
                        <w:rPr>
                          <w:color w:val="000000" w:themeColor="text1"/>
                        </w:rPr>
                        <w:t xml:space="preserve">deb </w:t>
                      </w:r>
                      <w:r w:rsidRPr="00AD40F7">
                        <w:rPr>
                          <w:color w:val="000000" w:themeColor="text1"/>
                        </w:rPr>
                        <w:t>http://webmin.mirror.somersettechsolutions.co.uk/repository sarge contrib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sz w:val="24"/>
        </w:rPr>
        <w:t>Adicionaram-se as seguintes linhas no fim do ficheiro:</w:t>
      </w:r>
    </w:p>
    <w:p w:rsidR="00AD40F7" w:rsidRDefault="00AD40F7" w:rsidP="00AD40F7">
      <w:pPr>
        <w:rPr>
          <w:sz w:val="24"/>
        </w:rPr>
      </w:pPr>
    </w:p>
    <w:p w:rsidR="00AD40F7" w:rsidRDefault="00AD40F7" w:rsidP="00F60AB1">
      <w:pPr>
        <w:ind w:left="2948"/>
        <w:rPr>
          <w:sz w:val="24"/>
        </w:rPr>
      </w:pPr>
      <w:r w:rsidRPr="00AD40F7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45280" behindDoc="0" locked="0" layoutInCell="1" allowOverlap="1" wp14:anchorId="2847AE69" wp14:editId="60FAB68D">
                <wp:simplePos x="0" y="0"/>
                <wp:positionH relativeFrom="margin">
                  <wp:posOffset>2076450</wp:posOffset>
                </wp:positionH>
                <wp:positionV relativeFrom="margin">
                  <wp:posOffset>2585720</wp:posOffset>
                </wp:positionV>
                <wp:extent cx="3744595" cy="333375"/>
                <wp:effectExtent l="0" t="0" r="1270" b="9525"/>
                <wp:wrapSquare wrapText="bothSides"/>
                <wp:docPr id="115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0F7" w:rsidRDefault="00AD40F7" w:rsidP="00AD40F7">
                            <w:pPr>
                              <w:pStyle w:val="Citao"/>
                              <w:spacing w:after="0"/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sudo nano /etc/apt/sources.list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7AE69" id="_x0000_s1054" style="position:absolute;left:0;text-align:left;margin-left:163.5pt;margin-top:203.6pt;width:294.85pt;height:26.25pt;z-index:251745280;visibility:visible;mso-wrap-style:square;mso-width-percent:63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63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AD40F7" w:rsidRDefault="00AD40F7" w:rsidP="00AD40F7">
                      <w:pPr>
                        <w:pStyle w:val="Citao"/>
                        <w:spacing w:after="0"/>
                        <w:jc w:val="center"/>
                      </w:pPr>
                      <w:r>
                        <w:rPr>
                          <w:color w:val="000000" w:themeColor="text1"/>
                        </w:rPr>
                        <w:t>sudo nano /etc/apt/sources.list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sz w:val="24"/>
        </w:rPr>
        <w:t>Ainda dentro do editor nano, pressiona-se CTRL + X, Y e ENTER para salvar o ficheiro com as modificações.</w:t>
      </w:r>
    </w:p>
    <w:p w:rsidR="00AD40F7" w:rsidRDefault="001024E3" w:rsidP="00F60AB1">
      <w:pPr>
        <w:ind w:left="2948"/>
        <w:rPr>
          <w:sz w:val="24"/>
        </w:rPr>
      </w:pPr>
      <w:r w:rsidRPr="001024E3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49376" behindDoc="0" locked="0" layoutInCell="1" allowOverlap="1" wp14:anchorId="664AA224" wp14:editId="583B2A99">
                <wp:simplePos x="0" y="0"/>
                <wp:positionH relativeFrom="margin">
                  <wp:align>right</wp:align>
                </wp:positionH>
                <wp:positionV relativeFrom="margin">
                  <wp:posOffset>7129145</wp:posOffset>
                </wp:positionV>
                <wp:extent cx="4246245" cy="1280160"/>
                <wp:effectExtent l="0" t="0" r="1905" b="0"/>
                <wp:wrapSquare wrapText="bothSides"/>
                <wp:docPr id="117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6245" cy="1280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4E3" w:rsidRPr="001024E3" w:rsidRDefault="001024E3" w:rsidP="001024E3">
                            <w:pPr>
                              <w:pStyle w:val="Citao"/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024E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024E3">
                              <w:rPr>
                                <w:color w:val="000000" w:themeColor="text1"/>
                                <w:lang w:val="en-US"/>
                              </w:rPr>
                              <w:t>wget http://www.webmin.com/jcameron-key.asc</w:t>
                            </w:r>
                          </w:p>
                          <w:p w:rsidR="001024E3" w:rsidRPr="001024E3" w:rsidRDefault="001024E3" w:rsidP="001024E3">
                            <w:pPr>
                              <w:pStyle w:val="Citao"/>
                              <w:spacing w:after="0"/>
                              <w:rPr>
                                <w:lang w:val="en-US"/>
                              </w:rPr>
                            </w:pPr>
                            <w:r w:rsidRPr="001024E3">
                              <w:rPr>
                                <w:color w:val="000000" w:themeColor="text1"/>
                                <w:lang w:val="en-US"/>
                              </w:rPr>
                              <w:t>sudo apt-key add jcameron-key.asc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AA224" id="_x0000_s1055" style="position:absolute;left:0;text-align:left;margin-left:283.15pt;margin-top:561.35pt;width:334.35pt;height:100.8pt;z-index:251749376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1024E3" w:rsidRPr="001024E3" w:rsidRDefault="001024E3" w:rsidP="001024E3">
                      <w:pPr>
                        <w:pStyle w:val="Citao"/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 w:rsidRPr="001024E3">
                        <w:rPr>
                          <w:lang w:val="en-US"/>
                        </w:rPr>
                        <w:t xml:space="preserve"> </w:t>
                      </w:r>
                      <w:r w:rsidRPr="001024E3">
                        <w:rPr>
                          <w:color w:val="000000" w:themeColor="text1"/>
                          <w:lang w:val="en-US"/>
                        </w:rPr>
                        <w:t>wget http://www.webmin.com/jcameron-key.asc</w:t>
                      </w:r>
                    </w:p>
                    <w:p w:rsidR="001024E3" w:rsidRPr="001024E3" w:rsidRDefault="001024E3" w:rsidP="001024E3">
                      <w:pPr>
                        <w:pStyle w:val="Citao"/>
                        <w:spacing w:after="0"/>
                        <w:rPr>
                          <w:lang w:val="en-US"/>
                        </w:rPr>
                      </w:pPr>
                      <w:r w:rsidRPr="001024E3">
                        <w:rPr>
                          <w:color w:val="000000" w:themeColor="text1"/>
                          <w:lang w:val="en-US"/>
                        </w:rPr>
                        <w:t>sudo apt-key add jcameron-key.asc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sz w:val="24"/>
        </w:rPr>
        <w:t>É necessário importar uma chave GPG pela qual este repositório se singe. Para tal são utilizados os seguintes comandos:</w:t>
      </w:r>
    </w:p>
    <w:p w:rsidR="001024E3" w:rsidRDefault="001024E3" w:rsidP="00F60AB1">
      <w:pPr>
        <w:ind w:left="2948"/>
        <w:rPr>
          <w:sz w:val="24"/>
        </w:rPr>
      </w:pPr>
    </w:p>
    <w:p w:rsidR="001024E3" w:rsidRDefault="001024E3">
      <w:pPr>
        <w:spacing w:line="276" w:lineRule="auto"/>
        <w:rPr>
          <w:sz w:val="24"/>
        </w:rPr>
      </w:pPr>
      <w:r>
        <w:rPr>
          <w:sz w:val="24"/>
        </w:rPr>
        <w:br w:type="page"/>
      </w:r>
    </w:p>
    <w:p w:rsidR="00F878D5" w:rsidRDefault="00F878D5" w:rsidP="00F878D5">
      <w:pPr>
        <w:rPr>
          <w:sz w:val="24"/>
        </w:rPr>
      </w:pPr>
      <w:r>
        <w:rPr>
          <w:sz w:val="24"/>
        </w:rPr>
        <w:lastRenderedPageBreak/>
        <w:t>Após a configuração dos repositórios, a instalação do webmin torna-se mais simples. A sua localização predefinida é /usr/share/webmin.</w:t>
      </w:r>
    </w:p>
    <w:p w:rsidR="00E32649" w:rsidRDefault="00E32649" w:rsidP="00F878D5">
      <w:pPr>
        <w:rPr>
          <w:sz w:val="24"/>
        </w:rPr>
      </w:pPr>
    </w:p>
    <w:p w:rsidR="00E32649" w:rsidRDefault="00E32649" w:rsidP="00F878D5">
      <w:pPr>
        <w:rPr>
          <w:sz w:val="24"/>
        </w:rPr>
      </w:pPr>
    </w:p>
    <w:p w:rsidR="00E32649" w:rsidRDefault="00E32649" w:rsidP="00F878D5">
      <w:pPr>
        <w:rPr>
          <w:sz w:val="24"/>
        </w:rPr>
      </w:pPr>
    </w:p>
    <w:p w:rsidR="00F878D5" w:rsidRDefault="00E32649" w:rsidP="00F878D5">
      <w:pPr>
        <w:rPr>
          <w:sz w:val="24"/>
        </w:rPr>
      </w:pPr>
      <w:r>
        <w:rPr>
          <w:sz w:val="24"/>
        </w:rPr>
        <w:t>Com a colocaç</w:t>
      </w:r>
      <w:r w:rsidRPr="00E32649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53472" behindDoc="0" locked="0" layoutInCell="1" allowOverlap="1" wp14:anchorId="176C669A" wp14:editId="34A8DE90">
                <wp:simplePos x="0" y="0"/>
                <wp:positionH relativeFrom="margin">
                  <wp:align>center</wp:align>
                </wp:positionH>
                <wp:positionV relativeFrom="margin">
                  <wp:posOffset>1137920</wp:posOffset>
                </wp:positionV>
                <wp:extent cx="3744595" cy="323850"/>
                <wp:effectExtent l="0" t="0" r="1270" b="0"/>
                <wp:wrapSquare wrapText="bothSides"/>
                <wp:docPr id="120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649" w:rsidRPr="00E32649" w:rsidRDefault="00E32649" w:rsidP="00E32649">
                            <w:pPr>
                              <w:pStyle w:val="Citao"/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sudo </w:t>
                            </w:r>
                            <w:r>
                              <w:rPr>
                                <w:color w:val="000000" w:themeColor="text1"/>
                              </w:rPr>
                              <w:t>apt-get install webmin</w:t>
                            </w:r>
                          </w:p>
                          <w:p w:rsidR="00E32649" w:rsidRPr="00E32649" w:rsidRDefault="00E32649" w:rsidP="00E326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C669A" id="_x0000_s1056" style="position:absolute;margin-left:0;margin-top:89.6pt;width:294.85pt;height:25.5pt;z-index:251753472;visibility:visible;mso-wrap-style:square;mso-width-percent:63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63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E32649" w:rsidRPr="00E32649" w:rsidRDefault="00E32649" w:rsidP="00E32649">
                      <w:pPr>
                        <w:pStyle w:val="Citao"/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sudo </w:t>
                      </w:r>
                      <w:r>
                        <w:rPr>
                          <w:color w:val="000000" w:themeColor="text1"/>
                        </w:rPr>
                        <w:t>apt-get install webmin</w:t>
                      </w:r>
                    </w:p>
                    <w:p w:rsidR="00E32649" w:rsidRPr="00E32649" w:rsidRDefault="00E32649" w:rsidP="00E326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32649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51424" behindDoc="0" locked="0" layoutInCell="1" allowOverlap="1" wp14:editId="4DB76267">
                <wp:simplePos x="0" y="0"/>
                <wp:positionH relativeFrom="margin">
                  <wp:align>center</wp:align>
                </wp:positionH>
                <wp:positionV relativeFrom="margin">
                  <wp:posOffset>684530</wp:posOffset>
                </wp:positionV>
                <wp:extent cx="3744595" cy="323850"/>
                <wp:effectExtent l="0" t="0" r="1270" b="0"/>
                <wp:wrapSquare wrapText="bothSides"/>
                <wp:docPr id="119" name="Rec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649" w:rsidRPr="00E32649" w:rsidRDefault="00E32649" w:rsidP="00E32649">
                            <w:pPr>
                              <w:pStyle w:val="Citao"/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sudo apt-get update</w:t>
                            </w:r>
                          </w:p>
                          <w:p w:rsidR="00E32649" w:rsidRPr="00E32649" w:rsidRDefault="00E32649" w:rsidP="00E326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0;margin-top:53.9pt;width:294.85pt;height:25.5pt;z-index:251751424;visibility:visible;mso-wrap-style:square;mso-width-percent:630;mso-height-percent:0;mso-wrap-distance-left:9pt;mso-wrap-distance-top:7.2pt;mso-wrap-distance-right:9pt;mso-wrap-distance-bottom:7.2pt;mso-position-horizontal:center;mso-position-horizontal-relative:margin;mso-position-vertical:absolute;mso-position-vertical-relative:margin;mso-width-percent:63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" stroked="f" strokeweight="2.25pt">
                <v:fill r:id="rId12" o:title="" recolor="t" rotate="t" type="tile"/>
                <v:imagedata recolortarget="#cacab4 [3091]"/>
                <v:textbox>
                  <w:txbxContent>
                    <w:p w:rsidR="00E32649" w:rsidRPr="00E32649" w:rsidRDefault="00E32649" w:rsidP="00E32649">
                      <w:pPr>
                        <w:pStyle w:val="Citao"/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sudo apt-get update</w:t>
                      </w:r>
                    </w:p>
                    <w:p w:rsidR="00E32649" w:rsidRPr="00E32649" w:rsidRDefault="00E32649" w:rsidP="00E326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sz w:val="24"/>
        </w:rPr>
        <w:t>ão destes simples comandos, a instalação do webmin está concluída.</w:t>
      </w:r>
    </w:p>
    <w:p w:rsidR="00E32649" w:rsidRDefault="00E32649" w:rsidP="00F878D5">
      <w:pPr>
        <w:rPr>
          <w:sz w:val="24"/>
        </w:rPr>
      </w:pPr>
      <w:r>
        <w:rPr>
          <w:sz w:val="24"/>
        </w:rPr>
        <w:t xml:space="preserve">O acesso à sua interface é feito por browser, acedendo ao site </w:t>
      </w:r>
      <w:hyperlink r:id="rId25" w:history="1">
        <w:r w:rsidRPr="00851872">
          <w:rPr>
            <w:rStyle w:val="Hiperligao"/>
            <w:sz w:val="24"/>
          </w:rPr>
          <w:t>https://localhost:10000</w:t>
        </w:r>
      </w:hyperlink>
      <w:r>
        <w:rPr>
          <w:sz w:val="24"/>
        </w:rPr>
        <w:t xml:space="preserve"> sendo que localhost é o IP da máquina e 10000 é o porto em que o serviço do webmin está à escuta.</w:t>
      </w:r>
    </w:p>
    <w:p w:rsidR="00E32649" w:rsidRDefault="00E32649" w:rsidP="00F878D5">
      <w:pPr>
        <w:rPr>
          <w:sz w:val="24"/>
        </w:rPr>
      </w:pPr>
      <w:r>
        <w:rPr>
          <w:sz w:val="24"/>
        </w:rPr>
        <w:t>As credenciais de acesso são as mesmas que estão configuradas para o sistema operativo.</w:t>
      </w:r>
    </w:p>
    <w:p w:rsidR="00E32649" w:rsidRDefault="00E32649" w:rsidP="00F878D5">
      <w:pPr>
        <w:rPr>
          <w:sz w:val="24"/>
        </w:rPr>
      </w:pPr>
      <w:r>
        <w:rPr>
          <w:noProof/>
        </w:rPr>
        <w:drawing>
          <wp:inline distT="0" distB="0" distL="0" distR="0" wp14:anchorId="08B3394F" wp14:editId="5C1B4E85">
            <wp:extent cx="6227445" cy="2741930"/>
            <wp:effectExtent l="0" t="0" r="1905" b="127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49" w:rsidRPr="002968FA" w:rsidRDefault="00E32649" w:rsidP="00F878D5">
      <w:pPr>
        <w:rPr>
          <w:sz w:val="24"/>
        </w:rPr>
      </w:pPr>
      <w:bookmarkStart w:id="2" w:name="_GoBack"/>
      <w:bookmarkEnd w:id="2"/>
    </w:p>
    <w:sectPr w:rsidR="00E32649" w:rsidRPr="002968FA">
      <w:footerReference w:type="default" r:id="rId27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1A0" w:rsidRDefault="009F01A0">
      <w:pPr>
        <w:spacing w:after="0" w:line="240" w:lineRule="auto"/>
      </w:pPr>
      <w:r>
        <w:separator/>
      </w:r>
    </w:p>
  </w:endnote>
  <w:endnote w:type="continuationSeparator" w:id="0">
    <w:p w:rsidR="009F01A0" w:rsidRDefault="009F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603" w:rsidRDefault="00ED00C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5603" w:rsidRDefault="009E5603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5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9E5603" w:rsidRDefault="009E5603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5603" w:rsidRDefault="00ED00CB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E32649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9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5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9E5603" w:rsidRDefault="00ED00CB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E32649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9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A6BB6DF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9D4A20C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17BB799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1A0" w:rsidRDefault="009F01A0">
      <w:pPr>
        <w:spacing w:after="0" w:line="240" w:lineRule="auto"/>
      </w:pPr>
      <w:r>
        <w:separator/>
      </w:r>
    </w:p>
  </w:footnote>
  <w:footnote w:type="continuationSeparator" w:id="0">
    <w:p w:rsidR="009F01A0" w:rsidRDefault="009F0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7F"/>
    <w:rsid w:val="00032579"/>
    <w:rsid w:val="00034E80"/>
    <w:rsid w:val="00041125"/>
    <w:rsid w:val="00071931"/>
    <w:rsid w:val="001024E3"/>
    <w:rsid w:val="001368E1"/>
    <w:rsid w:val="00146230"/>
    <w:rsid w:val="00175988"/>
    <w:rsid w:val="00211833"/>
    <w:rsid w:val="002550BC"/>
    <w:rsid w:val="00264861"/>
    <w:rsid w:val="002968FA"/>
    <w:rsid w:val="002A4729"/>
    <w:rsid w:val="002B51BB"/>
    <w:rsid w:val="002D2EB5"/>
    <w:rsid w:val="00306D46"/>
    <w:rsid w:val="00357EBD"/>
    <w:rsid w:val="00372C62"/>
    <w:rsid w:val="0038170E"/>
    <w:rsid w:val="00387AC0"/>
    <w:rsid w:val="003B57F1"/>
    <w:rsid w:val="00487CFA"/>
    <w:rsid w:val="00494E11"/>
    <w:rsid w:val="004D537F"/>
    <w:rsid w:val="005160FF"/>
    <w:rsid w:val="005C3551"/>
    <w:rsid w:val="005E21C4"/>
    <w:rsid w:val="006B0465"/>
    <w:rsid w:val="006E3396"/>
    <w:rsid w:val="007004D1"/>
    <w:rsid w:val="00702E7B"/>
    <w:rsid w:val="00723ADC"/>
    <w:rsid w:val="00754019"/>
    <w:rsid w:val="00763A69"/>
    <w:rsid w:val="007B29DB"/>
    <w:rsid w:val="007B3CCF"/>
    <w:rsid w:val="007B5749"/>
    <w:rsid w:val="00834991"/>
    <w:rsid w:val="00841FA5"/>
    <w:rsid w:val="00846B8D"/>
    <w:rsid w:val="008722E7"/>
    <w:rsid w:val="008B728B"/>
    <w:rsid w:val="008E42B1"/>
    <w:rsid w:val="009013C2"/>
    <w:rsid w:val="009A6CA3"/>
    <w:rsid w:val="009E5603"/>
    <w:rsid w:val="009F01A0"/>
    <w:rsid w:val="00A41DE4"/>
    <w:rsid w:val="00AD40F7"/>
    <w:rsid w:val="00AF59EF"/>
    <w:rsid w:val="00B76CE5"/>
    <w:rsid w:val="00B87D21"/>
    <w:rsid w:val="00B901F8"/>
    <w:rsid w:val="00B90E15"/>
    <w:rsid w:val="00C74C1C"/>
    <w:rsid w:val="00C75298"/>
    <w:rsid w:val="00C97D4B"/>
    <w:rsid w:val="00D866A4"/>
    <w:rsid w:val="00D87A3D"/>
    <w:rsid w:val="00D92699"/>
    <w:rsid w:val="00D94653"/>
    <w:rsid w:val="00DE0052"/>
    <w:rsid w:val="00E03E13"/>
    <w:rsid w:val="00E31246"/>
    <w:rsid w:val="00E32649"/>
    <w:rsid w:val="00E44EE9"/>
    <w:rsid w:val="00E6247F"/>
    <w:rsid w:val="00E65BE8"/>
    <w:rsid w:val="00ED00CB"/>
    <w:rsid w:val="00EF2666"/>
    <w:rsid w:val="00F028FF"/>
    <w:rsid w:val="00F13194"/>
    <w:rsid w:val="00F16CDA"/>
    <w:rsid w:val="00F42F3C"/>
    <w:rsid w:val="00F60AB1"/>
    <w:rsid w:val="00F878D5"/>
    <w:rsid w:val="00F9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AF2FE4"/>
  <w15:docId w15:val="{1C82E0A7-622B-4153-ABB1-571E0A8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Cabealh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7B29D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29DB"/>
    <w:rPr>
      <w:color w:val="CC9900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D40F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D40F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D40F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D40F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D40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localhost:1000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/moodl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AppData\Roaming\Microsoft\Template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507DA-AB4E-487E-AA48-640CBB3D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343</TotalTime>
  <Pages>10</Pages>
  <Words>717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Instalação de Serviços</vt:lpstr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Instalação de Serviços</dc:title>
  <dc:subject>ADministração e Gestão de Redes e Sistemas</dc:subject>
  <dc:creator>João Veloso</dc:creator>
  <cp:keywords/>
  <cp:lastModifiedBy>João Veloso</cp:lastModifiedBy>
  <cp:revision>60</cp:revision>
  <dcterms:created xsi:type="dcterms:W3CDTF">2016-01-05T11:36:00Z</dcterms:created>
  <dcterms:modified xsi:type="dcterms:W3CDTF">2016-01-05T20:39:00Z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